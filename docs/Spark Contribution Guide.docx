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9E314" w14:textId="6E97C974" w:rsidR="009B7502" w:rsidRPr="00F05224" w:rsidRDefault="001A1787" w:rsidP="009B7502">
      <w:pPr>
        <w:pStyle w:val="Heading"/>
      </w:pPr>
      <w:r>
        <w:t xml:space="preserve">Progress </w:t>
      </w:r>
      <w:r w:rsidR="002B2323">
        <w:t>Spark</w:t>
      </w:r>
      <w:r>
        <w:t xml:space="preserve"> Toolkit</w:t>
      </w:r>
      <w:r w:rsidR="002B2323">
        <w:t xml:space="preserve"> </w:t>
      </w:r>
      <w:r w:rsidR="00575307">
        <w:t>Contribution</w:t>
      </w:r>
      <w:r w:rsidR="002B2323">
        <w:t xml:space="preserve"> Guide</w:t>
      </w:r>
    </w:p>
    <w:p w14:paraId="73E94B02" w14:textId="77777777" w:rsidR="009B7502" w:rsidRPr="00F05224" w:rsidRDefault="00575307" w:rsidP="009B7502">
      <w:pPr>
        <w:pStyle w:val="Sub-headline"/>
      </w:pPr>
      <w:r>
        <w:t>Standard guidelines for open-source contributions</w:t>
      </w:r>
    </w:p>
    <w:p w14:paraId="57EF7646" w14:textId="77777777" w:rsidR="009B7502" w:rsidRDefault="009B7502" w:rsidP="009B7502"/>
    <w:p w14:paraId="189940A9" w14:textId="26012967" w:rsidR="00BD2D63" w:rsidRPr="00F05224" w:rsidRDefault="001A1787" w:rsidP="009B7502">
      <w:r>
        <w:t>May</w:t>
      </w:r>
      <w:r w:rsidR="002B2323">
        <w:t xml:space="preserve"> 2018</w:t>
      </w:r>
    </w:p>
    <w:p w14:paraId="4A525615" w14:textId="77777777" w:rsidR="009B7502" w:rsidRPr="00F05224" w:rsidRDefault="009B7502" w:rsidP="00C03447">
      <w:pPr>
        <w:jc w:val="center"/>
      </w:pPr>
    </w:p>
    <w:p w14:paraId="53BD306E" w14:textId="77777777" w:rsidR="00C64FC8" w:rsidRDefault="00C64FC8">
      <w:pPr>
        <w:spacing w:before="0"/>
      </w:pPr>
      <w:r>
        <w:br w:type="page"/>
      </w:r>
    </w:p>
    <w:p w14:paraId="1BF7CCC5" w14:textId="77777777" w:rsidR="00634452" w:rsidRDefault="00C64FC8" w:rsidP="007A7E1C">
      <w:pPr>
        <w:pStyle w:val="Heading"/>
      </w:pPr>
      <w:r>
        <w:lastRenderedPageBreak/>
        <w:t>Summary</w:t>
      </w:r>
    </w:p>
    <w:p w14:paraId="0C776F1F" w14:textId="2C381A9B" w:rsidR="00C64FC8" w:rsidRDefault="00EC6DD8" w:rsidP="00575307">
      <w:pPr>
        <w:ind w:firstLine="720"/>
      </w:pPr>
      <w:r>
        <w:t xml:space="preserve">The </w:t>
      </w:r>
      <w:r w:rsidR="009C67FF" w:rsidRPr="009C67FF">
        <w:rPr>
          <w:b/>
        </w:rPr>
        <w:t xml:space="preserve">Progress </w:t>
      </w:r>
      <w:r w:rsidRPr="009C67FF">
        <w:rPr>
          <w:b/>
        </w:rPr>
        <w:t xml:space="preserve">Spark </w:t>
      </w:r>
      <w:r w:rsidR="009C67FF" w:rsidRPr="009C67FF">
        <w:rPr>
          <w:b/>
        </w:rPr>
        <w:t>T</w:t>
      </w:r>
      <w:r w:rsidRPr="009C67FF">
        <w:rPr>
          <w:b/>
        </w:rPr>
        <w:t>oolkit</w:t>
      </w:r>
      <w:r>
        <w:t xml:space="preserve"> </w:t>
      </w:r>
      <w:r w:rsidR="00575307">
        <w:t xml:space="preserve">is </w:t>
      </w:r>
      <w:r w:rsidR="003D7CD2">
        <w:t xml:space="preserve">a reference implementation of the </w:t>
      </w:r>
      <w:r w:rsidR="003D7CD2" w:rsidRPr="009C67FF">
        <w:rPr>
          <w:b/>
        </w:rPr>
        <w:t>Common Component Specification</w:t>
      </w:r>
      <w:r w:rsidR="003D7CD2">
        <w:t xml:space="preserve"> (CCS) framework, </w:t>
      </w:r>
      <w:r w:rsidR="00C15D5C">
        <w:t>which was</w:t>
      </w:r>
      <w:r w:rsidR="003D7CD2">
        <w:t xml:space="preserve"> released as version 1 and open-sourced. By default the CCS consists primarily of class interfaces and no functional code, thus the need to illustrate how to build a sample application which utilizes this code. These components are </w:t>
      </w:r>
      <w:r w:rsidR="00575307">
        <w:t>meant to provide features that can be considered “standard” for most web-based applications which operate in a stateless environment.</w:t>
      </w:r>
    </w:p>
    <w:p w14:paraId="5CEEABA9" w14:textId="77777777" w:rsidR="007A7E1C" w:rsidRDefault="007A7E1C" w:rsidP="00EB33F1"/>
    <w:p w14:paraId="4B3C6376" w14:textId="77777777" w:rsidR="00C64FC8" w:rsidRDefault="00C64FC8" w:rsidP="007A7E1C">
      <w:pPr>
        <w:pStyle w:val="Heading"/>
      </w:pPr>
      <w:r>
        <w:t>Prerequisites</w:t>
      </w:r>
    </w:p>
    <w:p w14:paraId="66C08360" w14:textId="77777777" w:rsidR="00C64FC8" w:rsidRDefault="001A2394" w:rsidP="001A2394">
      <w:pPr>
        <w:ind w:firstLine="720"/>
      </w:pPr>
      <w:r>
        <w:t xml:space="preserve">To provide the best experience with the </w:t>
      </w:r>
      <w:r w:rsidRPr="007D0081">
        <w:rPr>
          <w:b/>
        </w:rPr>
        <w:t>Progress Application Server (PAS)</w:t>
      </w:r>
      <w:r>
        <w:t xml:space="preserve"> and </w:t>
      </w:r>
      <w:r w:rsidRPr="007D0081">
        <w:rPr>
          <w:b/>
        </w:rPr>
        <w:t>Progress Developer Studio (PDSOE)</w:t>
      </w:r>
      <w:r>
        <w:t xml:space="preserve"> it is recommended that you be on the latest service pack of OpenEdge. The </w:t>
      </w:r>
      <w:r w:rsidR="003D7CD2">
        <w:t>source</w:t>
      </w:r>
      <w:r>
        <w:t xml:space="preserve"> provided with Spark </w:t>
      </w:r>
      <w:r w:rsidR="003D7CD2">
        <w:t>should be</w:t>
      </w:r>
      <w:r>
        <w:t xml:space="preserve"> compatible with both OpenEdge 11.6 and 11.7, with the latter being preferable due to significant simplifications of security options and improved support for Single Sign-On and OAuth.</w:t>
      </w:r>
      <w:r w:rsidR="00A11DFE">
        <w:t xml:space="preserve"> Use of a </w:t>
      </w:r>
      <w:r w:rsidR="00A11DFE" w:rsidRPr="003B771A">
        <w:rPr>
          <w:b/>
        </w:rPr>
        <w:t>64-bit Windows</w:t>
      </w:r>
      <w:r w:rsidR="00A11DFE">
        <w:t xml:space="preserve"> installation</w:t>
      </w:r>
      <w:r w:rsidR="00B74470">
        <w:t xml:space="preserve"> and </w:t>
      </w:r>
      <w:r w:rsidR="00B74470" w:rsidRPr="003B771A">
        <w:rPr>
          <w:b/>
        </w:rPr>
        <w:t>OE 11.7</w:t>
      </w:r>
      <w:r w:rsidR="003B771A" w:rsidRPr="003B771A">
        <w:rPr>
          <w:b/>
        </w:rPr>
        <w:t>.2 or later</w:t>
      </w:r>
      <w:r w:rsidR="003B771A">
        <w:t xml:space="preserve"> is assumed, and at </w:t>
      </w:r>
      <w:r w:rsidR="00A11DFE">
        <w:t xml:space="preserve">least the </w:t>
      </w:r>
      <w:r w:rsidR="00890326">
        <w:t>Progress Developer Studio for OE</w:t>
      </w:r>
      <w:r w:rsidR="00A11DFE">
        <w:t xml:space="preserve"> component</w:t>
      </w:r>
      <w:r w:rsidR="00B74470">
        <w:t xml:space="preserve"> present</w:t>
      </w:r>
      <w:r w:rsidR="00A11DFE">
        <w:t>.</w:t>
      </w:r>
    </w:p>
    <w:p w14:paraId="027CEE18" w14:textId="77777777" w:rsidR="001A099F" w:rsidRDefault="001A2394" w:rsidP="0021716E">
      <w:pPr>
        <w:ind w:firstLine="720"/>
      </w:pPr>
      <w:r>
        <w:t>Access to the repositor</w:t>
      </w:r>
      <w:r w:rsidR="003D7CD2">
        <w:t>y</w:t>
      </w:r>
      <w:r>
        <w:t xml:space="preserve"> is </w:t>
      </w:r>
      <w:r w:rsidR="00817571">
        <w:t>provided</w:t>
      </w:r>
      <w:r>
        <w:t xml:space="preserve"> through </w:t>
      </w:r>
      <w:r w:rsidRPr="007D0081">
        <w:rPr>
          <w:b/>
        </w:rPr>
        <w:t>Git</w:t>
      </w:r>
      <w:r>
        <w:t xml:space="preserve"> and </w:t>
      </w:r>
      <w:r w:rsidR="007D0081">
        <w:t>you may benefit from having</w:t>
      </w:r>
      <w:r>
        <w:t xml:space="preserve"> a suitable </w:t>
      </w:r>
      <w:r w:rsidR="007D0081">
        <w:t>Git client</w:t>
      </w:r>
      <w:r>
        <w:t xml:space="preserve"> installed on your workstation</w:t>
      </w:r>
      <w:r w:rsidR="00817571">
        <w:t xml:space="preserve">. As a suggestion, </w:t>
      </w:r>
      <w:r w:rsidR="00817571" w:rsidRPr="007D0081">
        <w:rPr>
          <w:b/>
        </w:rPr>
        <w:t>Git for Windows</w:t>
      </w:r>
      <w:r w:rsidR="00817571">
        <w:t xml:space="preserve"> and </w:t>
      </w:r>
      <w:r w:rsidR="00817571" w:rsidRPr="007D0081">
        <w:rPr>
          <w:b/>
        </w:rPr>
        <w:t>TortoiseGit</w:t>
      </w:r>
      <w:r w:rsidR="00817571">
        <w:t xml:space="preserve"> will provide a seamless </w:t>
      </w:r>
      <w:r w:rsidR="00A11DFE">
        <w:t>integration with Window Explorer</w:t>
      </w:r>
      <w:r>
        <w:t>.</w:t>
      </w:r>
      <w:r w:rsidR="001A099F">
        <w:t xml:space="preserve"> Some automated tasks will be performed using </w:t>
      </w:r>
      <w:r w:rsidR="001A099F" w:rsidRPr="007D0081">
        <w:rPr>
          <w:b/>
        </w:rPr>
        <w:t>Ant</w:t>
      </w:r>
      <w:r w:rsidR="001A099F">
        <w:t xml:space="preserve"> which will already be present in your DLC directory if using 11.7 or later.</w:t>
      </w:r>
    </w:p>
    <w:p w14:paraId="0DC6B7A2" w14:textId="77777777" w:rsidR="00DC62FC" w:rsidRDefault="00DC62FC" w:rsidP="0021716E">
      <w:pPr>
        <w:rPr>
          <w:rFonts w:eastAsiaTheme="minorHAnsi"/>
        </w:rPr>
      </w:pPr>
    </w:p>
    <w:p w14:paraId="1B7F7C13" w14:textId="77777777" w:rsidR="00C64FC8" w:rsidRDefault="009D1E96" w:rsidP="007A7E1C">
      <w:pPr>
        <w:pStyle w:val="Heading"/>
      </w:pPr>
      <w:r>
        <w:t>Obtaining Code</w:t>
      </w:r>
    </w:p>
    <w:p w14:paraId="04C7B48E" w14:textId="77777777" w:rsidR="009D1E96" w:rsidRDefault="00A11DFE" w:rsidP="00A11DFE">
      <w:pPr>
        <w:pStyle w:val="ListParagraph"/>
        <w:numPr>
          <w:ilvl w:val="0"/>
          <w:numId w:val="2"/>
        </w:numPr>
      </w:pPr>
      <w:r>
        <w:t xml:space="preserve">Create a directory </w:t>
      </w:r>
      <w:r w:rsidRPr="001E059B">
        <w:rPr>
          <w:b/>
        </w:rPr>
        <w:t>C:\</w:t>
      </w:r>
      <w:r w:rsidR="001E059B" w:rsidRPr="001E059B">
        <w:rPr>
          <w:b/>
        </w:rPr>
        <w:t>Modernization</w:t>
      </w:r>
      <w:r w:rsidR="001E059B">
        <w:t xml:space="preserve"> for </w:t>
      </w:r>
      <w:r w:rsidR="000B3CAE">
        <w:t>all</w:t>
      </w:r>
      <w:r w:rsidR="000E2533">
        <w:t xml:space="preserve"> future</w:t>
      </w:r>
      <w:r w:rsidR="001E059B">
        <w:t xml:space="preserve"> application code.</w:t>
      </w:r>
    </w:p>
    <w:p w14:paraId="7C666248" w14:textId="77777777" w:rsidR="00C50F6A" w:rsidRDefault="000B3CAE" w:rsidP="00897FD2">
      <w:pPr>
        <w:pStyle w:val="ListParagraph"/>
        <w:numPr>
          <w:ilvl w:val="0"/>
          <w:numId w:val="2"/>
        </w:numPr>
      </w:pPr>
      <w:r w:rsidRPr="000B3CAE">
        <w:rPr>
          <w:b/>
        </w:rPr>
        <w:t>Option 1:</w:t>
      </w:r>
      <w:r>
        <w:t xml:space="preserve"> R</w:t>
      </w:r>
      <w:r w:rsidR="00C50F6A">
        <w:t xml:space="preserve">ight-click </w:t>
      </w:r>
      <w:r>
        <w:t xml:space="preserve">within the new directory </w:t>
      </w:r>
      <w:r w:rsidR="00C50F6A">
        <w:t>to view TortoiseGit options.</w:t>
      </w:r>
    </w:p>
    <w:p w14:paraId="7ED554EB" w14:textId="77777777" w:rsidR="00C50F6A" w:rsidRPr="001E059B" w:rsidRDefault="001E059B" w:rsidP="009E1370">
      <w:pPr>
        <w:pStyle w:val="ListParagraph"/>
        <w:numPr>
          <w:ilvl w:val="1"/>
          <w:numId w:val="2"/>
        </w:numPr>
      </w:pPr>
      <w:r>
        <w:t>Perform a “</w:t>
      </w:r>
      <w:r w:rsidRPr="001E059B">
        <w:rPr>
          <w:b/>
        </w:rPr>
        <w:t>Git Clone</w:t>
      </w:r>
      <w:r>
        <w:t xml:space="preserve">” of </w:t>
      </w:r>
      <w:hyperlink r:id="rId13" w:history="1">
        <w:r w:rsidR="0087536D">
          <w:rPr>
            <w:rStyle w:val="Hyperlink"/>
            <w:b/>
          </w:rPr>
          <w:t>https://github.com/progress/Spark-Server</w:t>
        </w:r>
      </w:hyperlink>
    </w:p>
    <w:p w14:paraId="5927C9CF" w14:textId="77777777" w:rsidR="00156A37" w:rsidRDefault="000B3CAE" w:rsidP="000B3CAE">
      <w:pPr>
        <w:pStyle w:val="ListParagraph"/>
        <w:numPr>
          <w:ilvl w:val="0"/>
          <w:numId w:val="2"/>
        </w:numPr>
      </w:pPr>
      <w:r w:rsidRPr="000B3CAE">
        <w:rPr>
          <w:b/>
        </w:rPr>
        <w:t>Option 2:</w:t>
      </w:r>
      <w:r w:rsidR="00156A37">
        <w:t xml:space="preserve"> </w:t>
      </w:r>
      <w:r>
        <w:t>V</w:t>
      </w:r>
      <w:r w:rsidR="00156A37">
        <w:t xml:space="preserve">isit </w:t>
      </w:r>
      <w:hyperlink r:id="rId14" w:history="1">
        <w:r w:rsidR="0087536D">
          <w:rPr>
            <w:rStyle w:val="Hyperlink"/>
          </w:rPr>
          <w:t>https://github.com/progress/Spark-Server/releases</w:t>
        </w:r>
      </w:hyperlink>
      <w:r w:rsidR="00156A37">
        <w:t xml:space="preserve"> </w:t>
      </w:r>
      <w:r w:rsidR="00F559C7">
        <w:t>and</w:t>
      </w:r>
      <w:r w:rsidR="00156A37">
        <w:t xml:space="preserve"> download the latest </w:t>
      </w:r>
      <w:r w:rsidR="00F559C7">
        <w:t xml:space="preserve">available </w:t>
      </w:r>
      <w:r w:rsidR="00156A37">
        <w:t>release as</w:t>
      </w:r>
      <w:r w:rsidR="00937C4D">
        <w:t xml:space="preserve"> either</w:t>
      </w:r>
      <w:r w:rsidR="00156A37">
        <w:t xml:space="preserve"> a .ZIP</w:t>
      </w:r>
      <w:r w:rsidR="00F559C7">
        <w:t xml:space="preserve"> or .TAR.GZ</w:t>
      </w:r>
      <w:r w:rsidR="00156A37">
        <w:t xml:space="preserve"> archive (~90MB).</w:t>
      </w:r>
    </w:p>
    <w:p w14:paraId="6675EF93" w14:textId="77777777" w:rsidR="00156A37" w:rsidRDefault="00156A37" w:rsidP="00156A37">
      <w:pPr>
        <w:pStyle w:val="ListParagraph"/>
        <w:numPr>
          <w:ilvl w:val="1"/>
          <w:numId w:val="2"/>
        </w:numPr>
      </w:pPr>
      <w:r>
        <w:t>Expand the archive, making sure the top-level directory is named simply “</w:t>
      </w:r>
      <w:r w:rsidRPr="000B3CAE">
        <w:rPr>
          <w:b/>
        </w:rPr>
        <w:t>Spark-</w:t>
      </w:r>
      <w:r w:rsidR="0087536D">
        <w:rPr>
          <w:b/>
        </w:rPr>
        <w:t>Server</w:t>
      </w:r>
      <w:r>
        <w:t>”</w:t>
      </w:r>
      <w:r w:rsidR="00A461A5">
        <w:t xml:space="preserve"> and contains an immediate “</w:t>
      </w:r>
      <w:r w:rsidR="0087536D">
        <w:rPr>
          <w:b/>
        </w:rPr>
        <w:t>src</w:t>
      </w:r>
      <w:r w:rsidR="00A461A5">
        <w:t>” folder within.</w:t>
      </w:r>
    </w:p>
    <w:p w14:paraId="5574D163" w14:textId="77777777" w:rsidR="00403974" w:rsidRDefault="00B74470" w:rsidP="00A461A5">
      <w:pPr>
        <w:pStyle w:val="ListParagraph"/>
        <w:numPr>
          <w:ilvl w:val="0"/>
          <w:numId w:val="2"/>
        </w:numPr>
      </w:pPr>
      <w:r>
        <w:t xml:space="preserve">Confirm the </w:t>
      </w:r>
      <w:r w:rsidR="0087536D">
        <w:t>source</w:t>
      </w:r>
      <w:r w:rsidR="00A461A5">
        <w:t xml:space="preserve"> code is available</w:t>
      </w:r>
      <w:r>
        <w:t xml:space="preserve"> by locating the “</w:t>
      </w:r>
      <w:r w:rsidR="0087536D">
        <w:rPr>
          <w:b/>
        </w:rPr>
        <w:t>src</w:t>
      </w:r>
      <w:r>
        <w:t>” directory</w:t>
      </w:r>
      <w:r w:rsidR="009C709A">
        <w:t xml:space="preserve"> contents</w:t>
      </w:r>
      <w:r w:rsidR="0087536D">
        <w:t>.</w:t>
      </w:r>
    </w:p>
    <w:p w14:paraId="7D91ADE2" w14:textId="77777777" w:rsidR="00897FD2" w:rsidRDefault="00897FD2" w:rsidP="00897FD2">
      <w:pPr>
        <w:pStyle w:val="ListParagraph"/>
        <w:numPr>
          <w:ilvl w:val="1"/>
          <w:numId w:val="2"/>
        </w:numPr>
      </w:pPr>
      <w:r>
        <w:t>This directory can be imported into PDSOE as an OpenEdge project.</w:t>
      </w:r>
    </w:p>
    <w:p w14:paraId="58C8BF05" w14:textId="77777777" w:rsidR="00897FD2" w:rsidRDefault="00897FD2">
      <w:pPr>
        <w:spacing w:before="0"/>
        <w:rPr>
          <w:rFonts w:eastAsiaTheme="minorHAnsi" w:cs="Arial"/>
          <w:b/>
          <w:sz w:val="40"/>
          <w:szCs w:val="40"/>
        </w:rPr>
      </w:pPr>
      <w:r>
        <w:br w:type="page"/>
      </w:r>
    </w:p>
    <w:p w14:paraId="28550FD7" w14:textId="77777777" w:rsidR="002563CA" w:rsidRDefault="002563CA" w:rsidP="003D241C">
      <w:pPr>
        <w:pStyle w:val="Heading"/>
      </w:pPr>
      <w:r>
        <w:lastRenderedPageBreak/>
        <w:t>Workspace Options</w:t>
      </w:r>
    </w:p>
    <w:p w14:paraId="624D6998" w14:textId="77777777" w:rsidR="002563CA" w:rsidRDefault="002563CA" w:rsidP="002563CA">
      <w:r>
        <w:t xml:space="preserve">Before proceeding, it may be useful to enable some </w:t>
      </w:r>
      <w:r w:rsidR="001D6A90">
        <w:t xml:space="preserve">options within the Progress Developer Studio for OpenEdge (Eclipse) environment. These options will provide a more consistent experience with the actions to be requested in the remainder of this document. Begin by starting the </w:t>
      </w:r>
      <w:r w:rsidR="001D6A90" w:rsidRPr="001D6A90">
        <w:rPr>
          <w:b/>
        </w:rPr>
        <w:t>Developer Studio</w:t>
      </w:r>
      <w:r w:rsidR="001D6A90">
        <w:t xml:space="preserve"> and selecting </w:t>
      </w:r>
      <w:r w:rsidR="001D6A90" w:rsidRPr="001D6A90">
        <w:rPr>
          <w:b/>
        </w:rPr>
        <w:t>C:\Modernization</w:t>
      </w:r>
      <w:r w:rsidR="001D6A90">
        <w:t xml:space="preserve"> as your workspace location.</w:t>
      </w:r>
      <w:r w:rsidR="00E269C5">
        <w:t xml:space="preserve"> If PDSOE has already been started under a different workspace, use the option </w:t>
      </w:r>
      <w:r w:rsidR="00E269C5" w:rsidRPr="004E635A">
        <w:rPr>
          <w:b/>
        </w:rPr>
        <w:t>File &gt; Switch Workspace &gt; Other…</w:t>
      </w:r>
      <w:r w:rsidR="00E269C5" w:rsidRPr="00E269C5">
        <w:t xml:space="preserve"> to choose.</w:t>
      </w:r>
    </w:p>
    <w:p w14:paraId="4ED8D8CA" w14:textId="77777777" w:rsidR="001D6A90" w:rsidRDefault="001D6A90" w:rsidP="002563CA"/>
    <w:p w14:paraId="70019EC9"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Window -&gt; Preferences</w:t>
      </w:r>
    </w:p>
    <w:p w14:paraId="09358A52"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General</w:t>
      </w:r>
    </w:p>
    <w:p w14:paraId="660824A8"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Show heap status: checked</w:t>
      </w:r>
    </w:p>
    <w:p w14:paraId="61733C10"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Editors</w:t>
      </w:r>
    </w:p>
    <w:p w14:paraId="1CD41565"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Text Editors</w:t>
      </w:r>
    </w:p>
    <w:p w14:paraId="0F458688"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Insert spaces for tabs: checked</w:t>
      </w:r>
    </w:p>
    <w:p w14:paraId="7946C3C7"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CC5C75">
        <w:rPr>
          <w:rFonts w:ascii="Source Code Pro" w:hAnsi="Source Code Pro" w:cs="Source Code Pro"/>
          <w:szCs w:val="22"/>
        </w:rPr>
        <w:t xml:space="preserve">Displayed </w:t>
      </w:r>
      <w:r>
        <w:rPr>
          <w:rFonts w:ascii="Source Code Pro" w:hAnsi="Source Code Pro" w:cs="Source Code Pro"/>
          <w:szCs w:val="22"/>
        </w:rPr>
        <w:t>Tab Width: 4</w:t>
      </w:r>
    </w:p>
    <w:p w14:paraId="2AD1A839"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Show line numbers: checked</w:t>
      </w:r>
    </w:p>
    <w:p w14:paraId="482F6128"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Search</w:t>
      </w:r>
    </w:p>
    <w:p w14:paraId="5CAF1C30" w14:textId="77777777" w:rsidR="001D6A90" w:rsidRDefault="00081092"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Reuse editors: unchecked</w:t>
      </w:r>
    </w:p>
    <w:p w14:paraId="44D9436A"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w:t>
      </w:r>
    </w:p>
    <w:p w14:paraId="5DFC1B83"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using native hooks or polling: checked</w:t>
      </w:r>
    </w:p>
    <w:p w14:paraId="2BB860E9"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Refresh on access: checked</w:t>
      </w:r>
    </w:p>
    <w:p w14:paraId="5B6A88D5"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Workspace name: "Your Workspace Name Here"</w:t>
      </w:r>
    </w:p>
    <w:p w14:paraId="21104A71"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LocalHistory</w:t>
      </w:r>
    </w:p>
    <w:p w14:paraId="09049C95"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Maximum entries per file: 1</w:t>
      </w:r>
    </w:p>
    <w:p w14:paraId="10F7B734"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Progress OpenEdge</w:t>
      </w:r>
    </w:p>
    <w:p w14:paraId="0A3C0CC7"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Editor</w:t>
      </w:r>
    </w:p>
    <w:p w14:paraId="3CC2DB53" w14:textId="77777777"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Lower</w:t>
      </w:r>
    </w:p>
    <w:p w14:paraId="1A64DF5D" w14:textId="77777777"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Expand keywords: checked</w:t>
      </w:r>
    </w:p>
    <w:p w14:paraId="2AD9AEF4" w14:textId="77777777" w:rsidR="00250404" w:rsidRDefault="00250404"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Case keywords: checked</w:t>
      </w:r>
    </w:p>
    <w:p w14:paraId="7C199B02" w14:textId="77777777" w:rsidR="001D6A90" w:rsidRDefault="001D6A90" w:rsidP="00EA0732">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Build</w:t>
      </w:r>
      <w:r w:rsidR="00EA0732">
        <w:rPr>
          <w:rFonts w:ascii="Source Code Pro" w:hAnsi="Source Code Pro" w:cs="Source Code Pro"/>
          <w:szCs w:val="22"/>
        </w:rPr>
        <w:t xml:space="preserve"> -&gt; </w:t>
      </w:r>
      <w:r>
        <w:rPr>
          <w:rFonts w:ascii="Source Code Pro" w:hAnsi="Source Code Pro" w:cs="Source Code Pro"/>
          <w:szCs w:val="22"/>
        </w:rPr>
        <w:t>Automatically syntax check: checked</w:t>
      </w:r>
    </w:p>
    <w:p w14:paraId="7D5C89CB" w14:textId="77777777" w:rsidR="001D6A90"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Server</w:t>
      </w:r>
    </w:p>
    <w:p w14:paraId="621F2A81" w14:textId="77777777" w:rsidR="001D6A90" w:rsidRDefault="001D6A90" w:rsidP="00CC5C75">
      <w:pPr>
        <w:autoSpaceDE w:val="0"/>
        <w:autoSpaceDN w:val="0"/>
        <w:adjustRightInd w:val="0"/>
        <w:spacing w:before="0"/>
        <w:ind w:right="-1440"/>
        <w:rPr>
          <w:rFonts w:ascii="Source Code Pro" w:hAnsi="Source Code Pro" w:cs="Source Code Pro"/>
          <w:szCs w:val="22"/>
        </w:rPr>
      </w:pPr>
      <w:r>
        <w:rPr>
          <w:rFonts w:ascii="Source Code Pro" w:hAnsi="Source Code Pro" w:cs="Source Code Pro"/>
          <w:szCs w:val="22"/>
        </w:rPr>
        <w:t xml:space="preserve">    </w:t>
      </w:r>
      <w:r w:rsidR="00081092">
        <w:rPr>
          <w:rFonts w:ascii="Source Code Pro" w:hAnsi="Source Code Pro" w:cs="Source Code Pro"/>
          <w:szCs w:val="22"/>
        </w:rPr>
        <w:t xml:space="preserve">  </w:t>
      </w:r>
      <w:r>
        <w:rPr>
          <w:rFonts w:ascii="Source Code Pro" w:hAnsi="Source Code Pro" w:cs="Source Code Pro"/>
          <w:szCs w:val="22"/>
        </w:rPr>
        <w:t>Remove all files and folders when cleaning server</w:t>
      </w:r>
      <w:r w:rsidR="00CC5C75">
        <w:rPr>
          <w:rFonts w:ascii="Source Code Pro" w:hAnsi="Source Code Pro" w:cs="Source Code Pro"/>
          <w:szCs w:val="22"/>
        </w:rPr>
        <w:t xml:space="preserve"> pub dir</w:t>
      </w:r>
      <w:r>
        <w:rPr>
          <w:rFonts w:ascii="Source Code Pro" w:hAnsi="Source Code Pro" w:cs="Source Code Pro"/>
          <w:szCs w:val="22"/>
        </w:rPr>
        <w:t>: checked</w:t>
      </w:r>
    </w:p>
    <w:p w14:paraId="60AE7725" w14:textId="77777777" w:rsidR="001D6A90" w:rsidRDefault="00081092" w:rsidP="00081092">
      <w:pPr>
        <w:autoSpaceDE w:val="0"/>
        <w:autoSpaceDN w:val="0"/>
        <w:adjustRightInd w:val="0"/>
        <w:spacing w:before="0"/>
        <w:ind w:right="-99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Update properties from server before starting/launching: checked</w:t>
      </w:r>
    </w:p>
    <w:p w14:paraId="201DAFF1" w14:textId="77777777" w:rsidR="001D6A90" w:rsidRDefault="001D6A90" w:rsidP="001D6A90">
      <w:pPr>
        <w:autoSpaceDE w:val="0"/>
        <w:autoSpaceDN w:val="0"/>
        <w:adjustRightInd w:val="0"/>
        <w:spacing w:before="0"/>
        <w:rPr>
          <w:rFonts w:ascii="Source Code Pro" w:hAnsi="Source Code Pro" w:cs="Source Code Pro"/>
          <w:szCs w:val="22"/>
        </w:rPr>
      </w:pPr>
    </w:p>
    <w:p w14:paraId="2DF380CD" w14:textId="77777777" w:rsidR="00634E0C" w:rsidRDefault="00634E0C" w:rsidP="001D6A90">
      <w:pPr>
        <w:autoSpaceDE w:val="0"/>
        <w:autoSpaceDN w:val="0"/>
        <w:adjustRightInd w:val="0"/>
        <w:spacing w:before="0"/>
        <w:rPr>
          <w:rFonts w:ascii="Source Code Pro" w:hAnsi="Source Code Pro" w:cs="Source Code Pro"/>
          <w:szCs w:val="22"/>
        </w:rPr>
      </w:pPr>
      <w:r w:rsidRPr="00634E0C">
        <w:rPr>
          <w:rFonts w:ascii="Source Code Pro" w:hAnsi="Source Code Pro" w:cs="Source Code Pro"/>
          <w:noProof/>
          <w:szCs w:val="22"/>
        </w:rPr>
        <w:drawing>
          <wp:inline distT="0" distB="0" distL="0" distR="0" wp14:anchorId="600F43CF" wp14:editId="44A94852">
            <wp:extent cx="3416300" cy="393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6300" cy="393700"/>
                    </a:xfrm>
                    <a:prstGeom prst="rect">
                      <a:avLst/>
                    </a:prstGeom>
                  </pic:spPr>
                </pic:pic>
              </a:graphicData>
            </a:graphic>
          </wp:inline>
        </w:drawing>
      </w:r>
    </w:p>
    <w:p w14:paraId="71A1008D" w14:textId="77777777" w:rsidR="00634E0C" w:rsidRDefault="001D6A90" w:rsidP="001D6A90">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Project Explorer -&gt; View Menu</w:t>
      </w:r>
      <w:r w:rsidR="003F2711">
        <w:rPr>
          <w:rFonts w:ascii="Source Code Pro" w:hAnsi="Source Code Pro" w:cs="Source Code Pro"/>
          <w:szCs w:val="22"/>
        </w:rPr>
        <w:t xml:space="preserve"> (small icon on panel, shown above)</w:t>
      </w:r>
    </w:p>
    <w:p w14:paraId="489F1762" w14:textId="77777777" w:rsidR="001D6A90" w:rsidRDefault="00634E0C"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Pr>
          <w:rFonts w:ascii="Source Code Pro" w:hAnsi="Source Code Pro" w:cs="Source Code Pro"/>
          <w:szCs w:val="22"/>
        </w:rPr>
        <w:t>Customize View</w:t>
      </w:r>
    </w:p>
    <w:p w14:paraId="1A50F5AD" w14:textId="77777777" w:rsidR="00634E0C" w:rsidRDefault="001D6A90" w:rsidP="00634E0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34E0C">
        <w:rPr>
          <w:rFonts w:ascii="Source Code Pro" w:hAnsi="Source Code Pro" w:cs="Source Code Pro"/>
          <w:szCs w:val="22"/>
        </w:rPr>
        <w:t xml:space="preserve">  </w:t>
      </w:r>
      <w:r>
        <w:rPr>
          <w:rFonts w:ascii="Source Code Pro" w:hAnsi="Source Code Pro" w:cs="Source Code Pro"/>
          <w:szCs w:val="22"/>
        </w:rPr>
        <w:t>Select the filters to apply (matching items will be hidden)</w:t>
      </w:r>
    </w:p>
    <w:p w14:paraId="2EEDB6FB" w14:textId="77777777" w:rsidR="00A7108C" w:rsidRPr="00DC62FC" w:rsidRDefault="00634E0C" w:rsidP="00DC62FC">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1D6A90" w:rsidRPr="00081092">
        <w:rPr>
          <w:rFonts w:ascii="Source Code Pro" w:hAnsi="Source Code Pro" w:cs="Source Code Pro"/>
          <w:color w:val="000000"/>
          <w:szCs w:val="22"/>
        </w:rPr>
        <w:t>Unselect</w:t>
      </w:r>
      <w:r w:rsidR="001D6A90">
        <w:rPr>
          <w:rFonts w:ascii="Source Code Pro" w:hAnsi="Source Code Pro" w:cs="Source Code Pro"/>
          <w:szCs w:val="22"/>
        </w:rPr>
        <w:t xml:space="preserve"> *.</w:t>
      </w:r>
      <w:r w:rsidR="001D6A90" w:rsidRPr="00081092">
        <w:rPr>
          <w:rFonts w:ascii="Source Code Pro" w:hAnsi="Source Code Pro" w:cs="Source Code Pro"/>
          <w:color w:val="000000"/>
          <w:szCs w:val="22"/>
        </w:rPr>
        <w:t>pl</w:t>
      </w:r>
      <w:r w:rsidR="001D6A90">
        <w:rPr>
          <w:rFonts w:ascii="Source Code Pro" w:hAnsi="Source Code Pro" w:cs="Source Code Pro"/>
          <w:szCs w:val="22"/>
        </w:rPr>
        <w:t xml:space="preserve"> to view Procedure Library files.</w:t>
      </w:r>
    </w:p>
    <w:p w14:paraId="70917972" w14:textId="77777777" w:rsidR="00792E52" w:rsidRDefault="001D5531" w:rsidP="004600BD">
      <w:pPr>
        <w:pStyle w:val="Heading"/>
      </w:pPr>
      <w:r>
        <w:lastRenderedPageBreak/>
        <w:t>Contribution Types</w:t>
      </w:r>
    </w:p>
    <w:p w14:paraId="17ED0872" w14:textId="77777777" w:rsidR="004600BD" w:rsidRDefault="004600BD" w:rsidP="00F85B8A">
      <w:pPr>
        <w:ind w:firstLine="720"/>
      </w:pPr>
      <w:r>
        <w:t xml:space="preserve">For purposes of establishing proper guidelines, it would be helpful to divide the most common types of contributions into predefined buckets. </w:t>
      </w:r>
      <w:r w:rsidR="00F85B8A">
        <w:t>We’ll use these to identify use-cases and procedures for submitting changes back to the project.</w:t>
      </w:r>
    </w:p>
    <w:p w14:paraId="7B69C4F8" w14:textId="77777777" w:rsidR="004600BD" w:rsidRDefault="004600BD" w:rsidP="00ED77BE">
      <w:r w:rsidRPr="00243CE0">
        <w:rPr>
          <w:b/>
        </w:rPr>
        <w:t>Bugfixes</w:t>
      </w:r>
      <w:r>
        <w:t xml:space="preserve"> </w:t>
      </w:r>
      <w:r w:rsidR="00F85B8A">
        <w:t>–</w:t>
      </w:r>
      <w:r>
        <w:t xml:space="preserve"> </w:t>
      </w:r>
      <w:r w:rsidR="00F85B8A">
        <w:t>Corrections to code that has been found to contain a legitimate defect or issue that could corrupt data or cause an unexpected error. Fixes to code should not significantly alter the behavior of the feature it corrects.</w:t>
      </w:r>
    </w:p>
    <w:p w14:paraId="23B649D8" w14:textId="77777777" w:rsidR="004600BD" w:rsidRDefault="004600BD" w:rsidP="00ED77BE">
      <w:r w:rsidRPr="00243CE0">
        <w:rPr>
          <w:b/>
        </w:rPr>
        <w:t>Feature Enhancements</w:t>
      </w:r>
      <w:r w:rsidR="00F85B8A">
        <w:t xml:space="preserve"> – Additions of a new behavior to an existing feature, or makes it possible to use an existing feature in a new way at a future time.</w:t>
      </w:r>
      <w:r w:rsidR="00A65E34">
        <w:t xml:space="preserve"> For example, adding a new class interface method, or a method override in an existing class.</w:t>
      </w:r>
    </w:p>
    <w:p w14:paraId="233B9EBD" w14:textId="77777777" w:rsidR="004600BD" w:rsidRDefault="004600BD" w:rsidP="00ED77BE">
      <w:r w:rsidRPr="00243CE0">
        <w:rPr>
          <w:b/>
        </w:rPr>
        <w:t>New Features</w:t>
      </w:r>
      <w:r w:rsidR="00F85B8A">
        <w:t xml:space="preserve"> </w:t>
      </w:r>
      <w:r w:rsidR="00E96625">
        <w:t>–</w:t>
      </w:r>
      <w:r w:rsidR="00F85B8A">
        <w:t xml:space="preserve"> </w:t>
      </w:r>
      <w:r w:rsidR="003E0F37">
        <w:t>Entirely</w:t>
      </w:r>
      <w:r w:rsidR="00E96625">
        <w:t xml:space="preserve"> </w:t>
      </w:r>
      <w:r w:rsidR="003E0F37">
        <w:t>new functionality which may or may not be based on a CCS component, and somewhat generic in nature</w:t>
      </w:r>
      <w:r w:rsidR="00E96625">
        <w:t>.</w:t>
      </w:r>
      <w:r w:rsidR="003E0F37">
        <w:t xml:space="preserve"> In other words, new features should extend the toolkit in a way that is not specific to a</w:t>
      </w:r>
      <w:r w:rsidR="006722CB">
        <w:t>ny</w:t>
      </w:r>
      <w:r w:rsidR="003E0F37">
        <w:t xml:space="preserve"> proprietary business case.</w:t>
      </w:r>
    </w:p>
    <w:p w14:paraId="41458623" w14:textId="77777777" w:rsidR="004600BD" w:rsidRDefault="004600BD" w:rsidP="00ED77BE"/>
    <w:p w14:paraId="2337BF83" w14:textId="77777777" w:rsidR="001D5531" w:rsidRDefault="00FB397A" w:rsidP="00E96625">
      <w:pPr>
        <w:pStyle w:val="Heading"/>
      </w:pPr>
      <w:r>
        <w:t xml:space="preserve">General </w:t>
      </w:r>
      <w:r w:rsidR="004600BD">
        <w:t>Guidelines</w:t>
      </w:r>
    </w:p>
    <w:p w14:paraId="2CBAD36A" w14:textId="7CC6F725" w:rsidR="00E96625" w:rsidRDefault="001D2BAF" w:rsidP="00FB397A">
      <w:pPr>
        <w:ind w:firstLine="720"/>
      </w:pPr>
      <w:r>
        <w:t xml:space="preserve">Regardless of the contribution type, the following </w:t>
      </w:r>
      <w:r w:rsidR="00FB397A">
        <w:t xml:space="preserve">should be considered when developing a solution and providing content to be accepted back into the codebase. Always consider that reviewers may included volunteers or those who are new to the </w:t>
      </w:r>
      <w:r w:rsidR="006F71AE">
        <w:t xml:space="preserve">Progress </w:t>
      </w:r>
      <w:r w:rsidR="00FB397A">
        <w:t xml:space="preserve">Spark </w:t>
      </w:r>
      <w:r w:rsidR="006F71AE">
        <w:t>T</w:t>
      </w:r>
      <w:r w:rsidR="00FB397A">
        <w:t xml:space="preserve">oolkit, and as such need as much assistance as possible through effective documentation. </w:t>
      </w:r>
      <w:r w:rsidR="00D77D30">
        <w:t>Please consider i</w:t>
      </w:r>
      <w:r w:rsidR="00FB397A">
        <w:t>ncluding the following pieces of informatio</w:t>
      </w:r>
      <w:r w:rsidR="00D77D30">
        <w:t>n:</w:t>
      </w:r>
    </w:p>
    <w:p w14:paraId="164D66A6" w14:textId="77777777" w:rsidR="00FB397A" w:rsidRDefault="00FB397A" w:rsidP="00FB397A">
      <w:r w:rsidRPr="00595394">
        <w:rPr>
          <w:b/>
        </w:rPr>
        <w:t>Business Case</w:t>
      </w:r>
      <w:r>
        <w:t xml:space="preserve"> – Always provide a clear and consice reason for any changes. </w:t>
      </w:r>
      <w:r w:rsidR="00CE38FF">
        <w:t>With regard to</w:t>
      </w:r>
      <w:r>
        <w:t xml:space="preserve"> the contribution types listed above, explain the changes that are being made and the </w:t>
      </w:r>
      <w:r w:rsidR="00CE38FF">
        <w:t xml:space="preserve">overall </w:t>
      </w:r>
      <w:r>
        <w:t>purpose for the changes.</w:t>
      </w:r>
      <w:r w:rsidR="002F4512">
        <w:t xml:space="preserve"> Creation of diagrams and flowcharts are welcomed and encouraged as well.</w:t>
      </w:r>
    </w:p>
    <w:p w14:paraId="32679951" w14:textId="77777777" w:rsidR="00FB397A" w:rsidRDefault="00FB397A" w:rsidP="00FB397A">
      <w:r w:rsidRPr="00595394">
        <w:rPr>
          <w:b/>
        </w:rPr>
        <w:t>Changelog</w:t>
      </w:r>
      <w:r>
        <w:t xml:space="preserve"> – Document the artifacts added, removed, or modified as part of the solution being contributed.</w:t>
      </w:r>
      <w:r w:rsidR="00AB30AC">
        <w:t xml:space="preserve"> Remember to include any configuration files, special server settings, and intended schema to support your solution.</w:t>
      </w:r>
    </w:p>
    <w:p w14:paraId="4B7175F1" w14:textId="77777777" w:rsidR="00FB397A" w:rsidRDefault="00FB397A" w:rsidP="00FB397A">
      <w:r w:rsidRPr="00595394">
        <w:rPr>
          <w:b/>
        </w:rPr>
        <w:t>Test Case</w:t>
      </w:r>
      <w:r>
        <w:t xml:space="preserve"> </w:t>
      </w:r>
      <w:r w:rsidR="00595394">
        <w:t>–</w:t>
      </w:r>
      <w:r>
        <w:t xml:space="preserve"> </w:t>
      </w:r>
      <w:r w:rsidR="00595394">
        <w:t>In order to allow others to replicate the results of any changes, provide instructions for executing the code being provided. In the case of a bugfix, listing the original result of the “bad” code is helpful in illustrating how the change affects output. For new or updated features, a com</w:t>
      </w:r>
      <w:r w:rsidR="00DD163D">
        <w:t xml:space="preserve">bination of a good business </w:t>
      </w:r>
      <w:r w:rsidR="00595394">
        <w:t xml:space="preserve">case and </w:t>
      </w:r>
      <w:r w:rsidR="00D94C5A">
        <w:t>test case</w:t>
      </w:r>
      <w:r w:rsidR="00595394">
        <w:t xml:space="preserve"> will help</w:t>
      </w:r>
      <w:r w:rsidR="00575377">
        <w:t xml:space="preserve"> tremendously</w:t>
      </w:r>
      <w:r w:rsidR="00595394">
        <w:t xml:space="preserve"> in understanding the intended behavior.</w:t>
      </w:r>
    </w:p>
    <w:p w14:paraId="5AC67D42" w14:textId="77777777" w:rsidR="007C6708" w:rsidRDefault="007C6708" w:rsidP="00FB397A">
      <w:r w:rsidRPr="00C7743D">
        <w:rPr>
          <w:b/>
        </w:rPr>
        <w:t>Unit Tests</w:t>
      </w:r>
      <w:r>
        <w:t xml:space="preserve"> – Inclusion of an ABLUnit or simi</w:t>
      </w:r>
      <w:r w:rsidR="00C7743D">
        <w:t>lar test script would be helpful for automation or continuous integration.</w:t>
      </w:r>
      <w:r w:rsidR="006D5626">
        <w:t xml:space="preserve"> If possible and necessary, instructions for load testing (via JMeter or similar) would also be encouraged.</w:t>
      </w:r>
    </w:p>
    <w:p w14:paraId="0BC03D99" w14:textId="77777777" w:rsidR="00A9534E" w:rsidRDefault="00A9534E" w:rsidP="00FB397A"/>
    <w:p w14:paraId="6907CA48" w14:textId="77777777" w:rsidR="00A9534E" w:rsidRDefault="00A9534E" w:rsidP="00A9534E">
      <w:pPr>
        <w:pStyle w:val="Heading"/>
      </w:pPr>
      <w:r>
        <w:lastRenderedPageBreak/>
        <w:t>Directory Structures</w:t>
      </w:r>
    </w:p>
    <w:p w14:paraId="6AE812BB" w14:textId="77777777" w:rsidR="009F605B" w:rsidRDefault="009F605B" w:rsidP="00A9534E">
      <w:r>
        <w:t>Within the immediate repository structure are the following support directories:</w:t>
      </w:r>
    </w:p>
    <w:p w14:paraId="64238352" w14:textId="77777777" w:rsidR="009F605B" w:rsidRDefault="009F605B" w:rsidP="00A9534E">
      <w:r w:rsidRPr="007357ED">
        <w:rPr>
          <w:b/>
        </w:rPr>
        <w:t>cfg</w:t>
      </w:r>
      <w:r>
        <w:t xml:space="preserve"> – Contains sample configuration files that are expected to be deployed with a Spark installation in a PAS instance.</w:t>
      </w:r>
      <w:r w:rsidR="007357ED">
        <w:t xml:space="preserve"> By default these would be placed within the CATALINA_BASE\conf\spark folder.</w:t>
      </w:r>
    </w:p>
    <w:p w14:paraId="4171D680" w14:textId="77777777" w:rsidR="009F605B" w:rsidRDefault="009F605B" w:rsidP="00A9534E">
      <w:r w:rsidRPr="007357ED">
        <w:rPr>
          <w:b/>
        </w:rPr>
        <w:t>dist</w:t>
      </w:r>
      <w:r>
        <w:t xml:space="preserve"> – Contains the pre-built Ccs.pl and Spark.pl files. When performing a build of the framework, generated output will overwrite these files.</w:t>
      </w:r>
    </w:p>
    <w:p w14:paraId="473ED40D" w14:textId="77777777" w:rsidR="009F605B" w:rsidRDefault="009F605B" w:rsidP="00A9534E">
      <w:r w:rsidRPr="007357ED">
        <w:rPr>
          <w:b/>
        </w:rPr>
        <w:t>docs</w:t>
      </w:r>
      <w:r>
        <w:t xml:space="preserve"> – Location of generated class documentation, as output by the Progress Compile Tools. Two forms of documentation exist as ABLDuck and PCTDoc, which should be </w:t>
      </w:r>
      <w:r w:rsidR="007357ED">
        <w:t>identical in content but differ</w:t>
      </w:r>
      <w:r>
        <w:t xml:space="preserve"> slightly in presentation.</w:t>
      </w:r>
      <w:r w:rsidR="008A2D2E">
        <w:t xml:space="preserve"> Any additional or relevant documentation for the toolkit overall should be placed here as well.</w:t>
      </w:r>
    </w:p>
    <w:p w14:paraId="5059D19C" w14:textId="77777777" w:rsidR="007B07CB" w:rsidRDefault="007B07CB" w:rsidP="00A9534E">
      <w:r w:rsidRPr="007B07CB">
        <w:rPr>
          <w:b/>
        </w:rPr>
        <w:t>src</w:t>
      </w:r>
      <w:r>
        <w:t xml:space="preserve"> – The true source code for Spark, as described in the next section.</w:t>
      </w:r>
    </w:p>
    <w:p w14:paraId="20CB342D" w14:textId="77777777" w:rsidR="009F605B" w:rsidRDefault="009F605B" w:rsidP="00A9534E"/>
    <w:p w14:paraId="2E9D6868" w14:textId="77777777" w:rsidR="00A9534E" w:rsidRDefault="00A9534E" w:rsidP="00A9534E">
      <w:r>
        <w:t>There are directories within the “src” folder for specific assets</w:t>
      </w:r>
      <w:r w:rsidR="00D65FD1">
        <w:t xml:space="preserve"> and purposes</w:t>
      </w:r>
      <w:r>
        <w:t>:</w:t>
      </w:r>
    </w:p>
    <w:p w14:paraId="67BB3140" w14:textId="77777777" w:rsidR="00A9534E" w:rsidRDefault="00A9534E" w:rsidP="00A9534E">
      <w:r w:rsidRPr="00A9534E">
        <w:rPr>
          <w:b/>
        </w:rPr>
        <w:t>build/preprocess/doctemp</w:t>
      </w:r>
      <w:r>
        <w:t xml:space="preserve"> – These are temporary directories that may be created as part of a build process. They contain .r code or transitional artifacts which should not be checked in as part of the repository.</w:t>
      </w:r>
    </w:p>
    <w:p w14:paraId="135D4B6E" w14:textId="77777777" w:rsidR="00A9534E" w:rsidRDefault="00A9534E" w:rsidP="00A9534E">
      <w:r w:rsidRPr="00A9534E">
        <w:rPr>
          <w:b/>
        </w:rPr>
        <w:t>C</w:t>
      </w:r>
      <w:r>
        <w:rPr>
          <w:b/>
        </w:rPr>
        <w:t>cs</w:t>
      </w:r>
      <w:r>
        <w:t xml:space="preserve"> </w:t>
      </w:r>
      <w:r w:rsidR="00446E44">
        <w:t>–</w:t>
      </w:r>
      <w:r>
        <w:t xml:space="preserve"> </w:t>
      </w:r>
      <w:r w:rsidR="00446E44">
        <w:t>A copy of the CCSv1 source code, useful for compiling the Spark library and/or viewing the class interfaces. For reference, as of 11.72 a copy of this code has been made part of the OpenEdge installation.</w:t>
      </w:r>
    </w:p>
    <w:p w14:paraId="7D237301" w14:textId="14F2A6D1" w:rsidR="00A9534E" w:rsidRDefault="00A9534E" w:rsidP="00A9534E">
      <w:r w:rsidRPr="00A9534E">
        <w:rPr>
          <w:b/>
        </w:rPr>
        <w:t>Spark</w:t>
      </w:r>
      <w:r>
        <w:t xml:space="preserve"> </w:t>
      </w:r>
      <w:r w:rsidR="00D65FD1">
        <w:t>–</w:t>
      </w:r>
      <w:r>
        <w:t xml:space="preserve"> </w:t>
      </w:r>
      <w:r w:rsidR="00D65FD1">
        <w:t xml:space="preserve">All source code for the </w:t>
      </w:r>
      <w:r w:rsidR="006F71AE">
        <w:t xml:space="preserve">Progress </w:t>
      </w:r>
      <w:r w:rsidR="00D65FD1">
        <w:t xml:space="preserve">Spark </w:t>
      </w:r>
      <w:r w:rsidR="006F71AE">
        <w:t>T</w:t>
      </w:r>
      <w:r w:rsidR="00D65FD1">
        <w:t>oolkit itself. The directory structure here should match the class path as seen in code which utilizes the toolkit.</w:t>
      </w:r>
    </w:p>
    <w:p w14:paraId="53FFE878" w14:textId="77777777" w:rsidR="00A9534E" w:rsidRDefault="00A9534E" w:rsidP="00A9534E">
      <w:r w:rsidRPr="00A9534E">
        <w:rPr>
          <w:b/>
        </w:rPr>
        <w:t>tests</w:t>
      </w:r>
      <w:r>
        <w:t xml:space="preserve"> – </w:t>
      </w:r>
      <w:r w:rsidR="00D65FD1">
        <w:t xml:space="preserve">Classes and procedures </w:t>
      </w:r>
      <w:r w:rsidR="00422793">
        <w:t>to aid in</w:t>
      </w:r>
      <w:r w:rsidR="00D65FD1">
        <w:t xml:space="preserve"> creating ABLUnit tests.</w:t>
      </w:r>
    </w:p>
    <w:p w14:paraId="1B862E38" w14:textId="64834224" w:rsidR="00A9534E" w:rsidRDefault="00A9534E" w:rsidP="00A9534E">
      <w:r w:rsidRPr="00A9534E">
        <w:rPr>
          <w:b/>
        </w:rPr>
        <w:t>tools</w:t>
      </w:r>
      <w:r>
        <w:t xml:space="preserve"> – </w:t>
      </w:r>
      <w:r w:rsidR="00D65FD1">
        <w:t xml:space="preserve">General catch-all for scripts which may help test certain features or alter an environment quickly for use with the </w:t>
      </w:r>
      <w:r w:rsidR="006F71AE">
        <w:t xml:space="preserve">Progress </w:t>
      </w:r>
      <w:r w:rsidR="00D65FD1">
        <w:t xml:space="preserve">Spark </w:t>
      </w:r>
      <w:r w:rsidR="006F71AE">
        <w:t>T</w:t>
      </w:r>
      <w:r w:rsidR="00D65FD1">
        <w:t>oolkit. Contains a copy of the Progress Compile Tools for use with build processes.</w:t>
      </w:r>
    </w:p>
    <w:p w14:paraId="05A7E008" w14:textId="77777777" w:rsidR="00A9534E" w:rsidRDefault="00A9534E" w:rsidP="00A9534E"/>
    <w:p w14:paraId="144A438A" w14:textId="77777777" w:rsidR="00BF3965" w:rsidRDefault="00BF3965">
      <w:pPr>
        <w:spacing w:before="0"/>
        <w:rPr>
          <w:rFonts w:eastAsiaTheme="minorHAnsi" w:cs="Arial"/>
          <w:b/>
          <w:sz w:val="40"/>
          <w:szCs w:val="40"/>
        </w:rPr>
      </w:pPr>
      <w:r>
        <w:br w:type="page"/>
      </w:r>
    </w:p>
    <w:p w14:paraId="000DB431" w14:textId="77777777" w:rsidR="00A9534E" w:rsidRDefault="000C0920" w:rsidP="000C0920">
      <w:pPr>
        <w:pStyle w:val="Heading"/>
      </w:pPr>
      <w:r>
        <w:lastRenderedPageBreak/>
        <w:t>Build Process</w:t>
      </w:r>
    </w:p>
    <w:p w14:paraId="28C671FA" w14:textId="0FF0B9BB" w:rsidR="000C0920" w:rsidRPr="00CD0861" w:rsidRDefault="000C0920" w:rsidP="00BB7767">
      <w:pPr>
        <w:ind w:firstLine="720"/>
      </w:pPr>
      <w:r>
        <w:t xml:space="preserve">To create a new release of the </w:t>
      </w:r>
      <w:r w:rsidR="006F71AE">
        <w:t xml:space="preserve">Progress </w:t>
      </w:r>
      <w:r>
        <w:t xml:space="preserve">Spark </w:t>
      </w:r>
      <w:r w:rsidR="006F71AE">
        <w:t>T</w:t>
      </w:r>
      <w:bookmarkStart w:id="0" w:name="_GoBack"/>
      <w:bookmarkEnd w:id="0"/>
      <w:r>
        <w:t>oolkit</w:t>
      </w:r>
      <w:r w:rsidR="00BB7767">
        <w:t xml:space="preserve"> or to create updated documenation</w:t>
      </w:r>
      <w:r>
        <w:t xml:space="preserve">, an Ant task may be used which utilizes the </w:t>
      </w:r>
      <w:r w:rsidRPr="000C0920">
        <w:rPr>
          <w:b/>
        </w:rPr>
        <w:t>build.xml</w:t>
      </w:r>
      <w:r>
        <w:t xml:space="preserve"> in the “src” directory.</w:t>
      </w:r>
      <w:r w:rsidR="00BB7767">
        <w:t xml:space="preserve"> Within the current build script are 4 targets: </w:t>
      </w:r>
      <w:r w:rsidR="00BB7767" w:rsidRPr="00BB7767">
        <w:rPr>
          <w:b/>
        </w:rPr>
        <w:t xml:space="preserve">build_ablduck, build_pctdoc, build_ccs_pl, </w:t>
      </w:r>
      <w:r w:rsidR="00BB7767" w:rsidRPr="00BB7767">
        <w:t>and</w:t>
      </w:r>
      <w:r w:rsidR="00BB7767" w:rsidRPr="00BB7767">
        <w:rPr>
          <w:b/>
        </w:rPr>
        <w:t xml:space="preserve"> build_spark_pl</w:t>
      </w:r>
      <w:r w:rsidR="00BB7767">
        <w:t xml:space="preserve">. All targets take the same -Dversion parameter which should be the current </w:t>
      </w:r>
      <w:r w:rsidR="00BF3965">
        <w:t>version of the framework being created. For instance, as of March 2018 the latest version number used is 4.2.1 and will be reflected in any generated content. Output will be sent to either the root “dist” or “docs” folder, depending on whether code artifacts or documentation are being created.</w:t>
      </w:r>
    </w:p>
    <w:sectPr w:rsidR="000C0920" w:rsidRPr="00CD0861" w:rsidSect="00EB33F1">
      <w:headerReference w:type="even" r:id="rId16"/>
      <w:headerReference w:type="default" r:id="rId17"/>
      <w:footerReference w:type="even" r:id="rId18"/>
      <w:footerReference w:type="default" r:id="rId19"/>
      <w:headerReference w:type="first" r:id="rId20"/>
      <w:footerReference w:type="first" r:id="rId21"/>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76B60" w14:textId="77777777" w:rsidR="006637E7" w:rsidRDefault="006637E7" w:rsidP="00EA0C8E">
      <w:r>
        <w:separator/>
      </w:r>
    </w:p>
    <w:p w14:paraId="4CFF2FA5" w14:textId="77777777" w:rsidR="006637E7" w:rsidRDefault="006637E7" w:rsidP="00EA0C8E"/>
  </w:endnote>
  <w:endnote w:type="continuationSeparator" w:id="0">
    <w:p w14:paraId="774D5157" w14:textId="77777777" w:rsidR="006637E7" w:rsidRDefault="006637E7" w:rsidP="00EA0C8E">
      <w:r>
        <w:continuationSeparator/>
      </w:r>
    </w:p>
    <w:p w14:paraId="6C367E00" w14:textId="77777777" w:rsidR="006637E7" w:rsidRDefault="006637E7"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Source Code Pro">
    <w:altName w:val="Consolas"/>
    <w:panose1 w:val="020B0509030403020204"/>
    <w:charset w:val="00"/>
    <w:family w:val="modern"/>
    <w:pitch w:val="fixed"/>
    <w:sig w:usb0="200002F7" w:usb1="02003803" w:usb2="0000000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CF6FE" w14:textId="77777777" w:rsidR="00EA0C8E" w:rsidRDefault="00165424" w:rsidP="00775273">
    <w:pPr>
      <w:pStyle w:val="Footer"/>
      <w:framePr w:wrap="around" w:vAnchor="text" w:hAnchor="margin" w:xAlign="right" w:y="1"/>
      <w:rPr>
        <w:rStyle w:val="PageNumber"/>
      </w:rPr>
    </w:pPr>
    <w:r>
      <w:rPr>
        <w:rStyle w:val="PageNumber"/>
      </w:rPr>
      <w:fldChar w:fldCharType="begin"/>
    </w:r>
    <w:r w:rsidR="00EA0C8E">
      <w:rPr>
        <w:rStyle w:val="PageNumber"/>
      </w:rPr>
      <w:instrText xml:space="preserve">PAGE  </w:instrText>
    </w:r>
    <w:r>
      <w:rPr>
        <w:rStyle w:val="PageNumber"/>
      </w:rPr>
      <w:fldChar w:fldCharType="end"/>
    </w:r>
  </w:p>
  <w:p w14:paraId="268C25DF" w14:textId="77777777" w:rsidR="005E27EB" w:rsidRDefault="005E27EB" w:rsidP="00EA0C8E">
    <w:pPr>
      <w:pStyle w:val="Footer"/>
      <w:ind w:right="360"/>
      <w:rPr>
        <w:rStyle w:val="PageNumber"/>
      </w:rPr>
    </w:pPr>
  </w:p>
  <w:p w14:paraId="6995AD4F" w14:textId="77777777" w:rsidR="005E27EB" w:rsidRDefault="00165424" w:rsidP="00EA0C8E">
    <w:pPr>
      <w:pStyle w:val="Footer"/>
      <w:rPr>
        <w:rStyle w:val="PageNumber"/>
      </w:rPr>
    </w:pPr>
    <w:r>
      <w:rPr>
        <w:rStyle w:val="PageNumber"/>
      </w:rPr>
      <w:fldChar w:fldCharType="begin"/>
    </w:r>
    <w:r w:rsidR="005E27EB">
      <w:rPr>
        <w:rStyle w:val="PageNumber"/>
      </w:rPr>
      <w:instrText xml:space="preserve">PAGE  </w:instrText>
    </w:r>
    <w:r>
      <w:rPr>
        <w:rStyle w:val="PageNumber"/>
      </w:rPr>
      <w:fldChar w:fldCharType="end"/>
    </w:r>
  </w:p>
  <w:p w14:paraId="2E268C9D" w14:textId="77777777" w:rsidR="005E27EB" w:rsidRDefault="005E27EB" w:rsidP="00EA0C8E">
    <w:pPr>
      <w:pStyle w:val="Footer"/>
    </w:pPr>
  </w:p>
  <w:p w14:paraId="17ED1F81" w14:textId="77777777" w:rsidR="00953594" w:rsidRDefault="00953594"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58939C" w14:textId="77777777" w:rsidR="00EA0C8E" w:rsidRPr="00B56BA6" w:rsidRDefault="00165424" w:rsidP="00775273">
    <w:pPr>
      <w:pStyle w:val="Footer"/>
      <w:framePr w:wrap="around" w:vAnchor="text" w:hAnchor="margin" w:xAlign="right" w:y="1"/>
      <w:rPr>
        <w:rStyle w:val="PageNumber"/>
        <w:color w:val="4B4B4B"/>
        <w:sz w:val="18"/>
      </w:rPr>
    </w:pPr>
    <w:r w:rsidRPr="00B56BA6">
      <w:rPr>
        <w:rStyle w:val="PageNumber"/>
        <w:color w:val="4B4B4B"/>
        <w:sz w:val="18"/>
      </w:rPr>
      <w:fldChar w:fldCharType="begin"/>
    </w:r>
    <w:r w:rsidR="00EA0C8E" w:rsidRPr="00B56BA6">
      <w:rPr>
        <w:rStyle w:val="PageNumber"/>
        <w:color w:val="4B4B4B"/>
        <w:sz w:val="18"/>
      </w:rPr>
      <w:instrText xml:space="preserve">PAGE  </w:instrText>
    </w:r>
    <w:r w:rsidRPr="00B56BA6">
      <w:rPr>
        <w:rStyle w:val="PageNumber"/>
        <w:color w:val="4B4B4B"/>
        <w:sz w:val="18"/>
      </w:rPr>
      <w:fldChar w:fldCharType="separate"/>
    </w:r>
    <w:r w:rsidR="00EB33F1">
      <w:rPr>
        <w:rStyle w:val="PageNumber"/>
        <w:noProof/>
        <w:color w:val="4B4B4B"/>
        <w:sz w:val="18"/>
      </w:rPr>
      <w:t>3</w:t>
    </w:r>
    <w:r w:rsidRPr="00B56BA6">
      <w:rPr>
        <w:rStyle w:val="PageNumber"/>
        <w:color w:val="4B4B4B"/>
        <w:sz w:val="18"/>
      </w:rPr>
      <w:fldChar w:fldCharType="end"/>
    </w:r>
  </w:p>
  <w:p w14:paraId="45239C91" w14:textId="77777777" w:rsidR="00953594" w:rsidRPr="00B56BA6" w:rsidRDefault="0021180B"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494FB703" wp14:editId="122CD1BF">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14:paraId="4E761DCF" w14:textId="77777777" w:rsidR="0021180B" w:rsidRPr="00F21822" w:rsidRDefault="0021180B"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FDB5A8"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rsidR="0021180B" w:rsidRPr="00F21822" w:rsidRDefault="0021180B" w:rsidP="00F05224">
                    <w:pPr>
                      <w:pStyle w:val="ReturnAddress"/>
                      <w:tabs>
                        <w:tab w:val="left" w:pos="360"/>
                      </w:tabs>
                      <w:spacing w:before="0"/>
                      <w:ind w:left="270"/>
                      <w:rPr>
                        <w:rFonts w:cs="Arial"/>
                        <w:b/>
                        <w:color w:val="000000" w:themeColor="text1"/>
                        <w:szCs w:val="16"/>
                      </w:rPr>
                    </w:pPr>
                  </w:p>
                </w:txbxContent>
              </v:textbox>
            </v:shape>
          </w:pict>
        </mc:Fallback>
      </mc:AlternateContent>
    </w:r>
    <w:r w:rsidR="00EA0C8E" w:rsidRPr="00B56BA6">
      <w:rPr>
        <w:rStyle w:val="PageNumber"/>
        <w:rFonts w:ascii="Arial Narrow" w:hAnsi="Arial Narrow"/>
        <w:color w:val="4B4B4B"/>
        <w:sz w:val="16"/>
        <w:szCs w:val="20"/>
      </w:rPr>
      <w:tab/>
    </w:r>
    <w:r w:rsidR="00EA0C8E" w:rsidRPr="00B56BA6">
      <w:rPr>
        <w:rStyle w:val="PageNumber"/>
        <w:rFonts w:ascii="Arial Narrow" w:hAnsi="Arial Narrow"/>
        <w:color w:val="4B4B4B"/>
        <w:sz w:val="16"/>
        <w:szCs w:val="20"/>
      </w:rPr>
      <w:tab/>
    </w:r>
    <w:r w:rsidR="00BE7147" w:rsidRPr="00B56BA6">
      <w:rPr>
        <w:rStyle w:val="PageNumber"/>
        <w:rFonts w:ascii="Arial Narrow" w:hAnsi="Arial Narrow"/>
        <w:color w:val="4B4B4B"/>
        <w:sz w:val="18"/>
        <w:szCs w:val="20"/>
      </w:rPr>
      <w:tab/>
    </w:r>
    <w:r w:rsidR="00BE7147"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AEB05B" w14:textId="77777777" w:rsidR="00076681" w:rsidRPr="008D3C64" w:rsidRDefault="00076681" w:rsidP="00076681">
    <w:pPr>
      <w:pStyle w:val="Footer"/>
      <w:jc w:val="both"/>
      <w:rPr>
        <w:sz w:val="16"/>
      </w:rPr>
    </w:pPr>
    <w:r w:rsidRPr="008D3C64">
      <w:rPr>
        <w:sz w:val="16"/>
      </w:rPr>
      <w:t>©</w:t>
    </w:r>
    <w:r>
      <w:rPr>
        <w:sz w:val="16"/>
      </w:rPr>
      <w:t xml:space="preserve"> 201</w:t>
    </w:r>
    <w:r w:rsidR="00064993">
      <w:rPr>
        <w:sz w:val="16"/>
      </w:rPr>
      <w:t>8</w:t>
    </w:r>
    <w:r>
      <w:rPr>
        <w:sz w:val="16"/>
      </w:rPr>
      <w:t xml:space="preserve">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F3E77" w14:textId="77777777" w:rsidR="006637E7" w:rsidRDefault="006637E7" w:rsidP="00EA0C8E">
      <w:r>
        <w:separator/>
      </w:r>
    </w:p>
    <w:p w14:paraId="005C2E1B" w14:textId="77777777" w:rsidR="006637E7" w:rsidRDefault="006637E7" w:rsidP="00EA0C8E"/>
  </w:footnote>
  <w:footnote w:type="continuationSeparator" w:id="0">
    <w:p w14:paraId="14420A2E" w14:textId="77777777" w:rsidR="006637E7" w:rsidRDefault="006637E7" w:rsidP="00EA0C8E">
      <w:r>
        <w:continuationSeparator/>
      </w:r>
    </w:p>
    <w:p w14:paraId="448D407B" w14:textId="77777777" w:rsidR="006637E7" w:rsidRDefault="006637E7"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E9229" w14:textId="77777777" w:rsidR="002F44F9" w:rsidRDefault="002F44F9" w:rsidP="0021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2A1D0A" w14:textId="77777777" w:rsidR="00AF7E7A" w:rsidRDefault="00056767" w:rsidP="002F44F9">
    <w:pPr>
      <w:ind w:right="360"/>
    </w:pPr>
    <w:r>
      <w:cr/>
    </w:r>
  </w:p>
  <w:p w14:paraId="7DA8E2EB" w14:textId="77777777" w:rsidR="00953594" w:rsidRDefault="00953594"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F2E39" w14:textId="77777777" w:rsidR="00EA0C8E" w:rsidRDefault="00BE1E71" w:rsidP="002F44F9">
    <w:pPr>
      <w:pStyle w:val="Header"/>
      <w:ind w:left="-1800" w:right="360"/>
    </w:pPr>
    <w:r w:rsidRPr="00BE1E71">
      <w:rPr>
        <w:noProof/>
        <w:lang w:val="en-GB" w:eastAsia="en-GB"/>
      </w:rPr>
      <w:drawing>
        <wp:inline distT="0" distB="0" distL="0" distR="0" wp14:anchorId="5BD538A2" wp14:editId="1DEA8727">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24ED112F" w14:textId="77777777" w:rsidR="007C293C" w:rsidRDefault="007C293C" w:rsidP="002F44F9">
    <w:pPr>
      <w:pStyle w:val="Header"/>
      <w:ind w:left="-1800" w:right="360"/>
    </w:pPr>
  </w:p>
  <w:p w14:paraId="35B8EEB3" w14:textId="77777777" w:rsidR="007C293C" w:rsidRDefault="007C293C"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1C6F3" w14:textId="77777777" w:rsidR="005E27EB" w:rsidRDefault="002F44F9" w:rsidP="002F44F9">
    <w:pPr>
      <w:pStyle w:val="Header"/>
      <w:ind w:left="-1800"/>
      <w:jc w:val="right"/>
    </w:pPr>
    <w:r w:rsidRPr="00BE1E71">
      <w:rPr>
        <w:noProof/>
        <w:lang w:val="en-GB" w:eastAsia="en-GB"/>
      </w:rPr>
      <w:drawing>
        <wp:inline distT="0" distB="0" distL="0" distR="0" wp14:anchorId="5C775631" wp14:editId="69326C6A">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6F5A0DC7" w14:textId="77777777" w:rsidR="002F44F9" w:rsidRDefault="002F44F9" w:rsidP="002F44F9">
    <w:pPr>
      <w:pStyle w:val="Header"/>
      <w:ind w:left="-1800"/>
      <w:jc w:val="right"/>
    </w:pPr>
  </w:p>
  <w:p w14:paraId="6CCF704B" w14:textId="77777777" w:rsidR="005E27EB" w:rsidRDefault="005E27EB"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856E45"/>
    <w:multiLevelType w:val="hybridMultilevel"/>
    <w:tmpl w:val="447E0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4"/>
  </w:num>
  <w:num w:numId="4">
    <w:abstractNumId w:val="13"/>
  </w:num>
  <w:num w:numId="5">
    <w:abstractNumId w:val="6"/>
  </w:num>
  <w:num w:numId="6">
    <w:abstractNumId w:val="10"/>
  </w:num>
  <w:num w:numId="7">
    <w:abstractNumId w:val="7"/>
  </w:num>
  <w:num w:numId="8">
    <w:abstractNumId w:val="1"/>
  </w:num>
  <w:num w:numId="9">
    <w:abstractNumId w:val="15"/>
  </w:num>
  <w:num w:numId="10">
    <w:abstractNumId w:val="12"/>
  </w:num>
  <w:num w:numId="11">
    <w:abstractNumId w:val="2"/>
  </w:num>
  <w:num w:numId="12">
    <w:abstractNumId w:val="5"/>
  </w:num>
  <w:num w:numId="13">
    <w:abstractNumId w:val="9"/>
  </w:num>
  <w:num w:numId="14">
    <w:abstractNumId w:val="11"/>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115F"/>
    <w:rsid w:val="000027F8"/>
    <w:rsid w:val="00011205"/>
    <w:rsid w:val="00014587"/>
    <w:rsid w:val="0002039D"/>
    <w:rsid w:val="0002088F"/>
    <w:rsid w:val="00021E64"/>
    <w:rsid w:val="00023277"/>
    <w:rsid w:val="00024E20"/>
    <w:rsid w:val="00025C7F"/>
    <w:rsid w:val="00026B41"/>
    <w:rsid w:val="00027841"/>
    <w:rsid w:val="000313A8"/>
    <w:rsid w:val="00031816"/>
    <w:rsid w:val="00032EF8"/>
    <w:rsid w:val="000353A4"/>
    <w:rsid w:val="0003624B"/>
    <w:rsid w:val="000372A9"/>
    <w:rsid w:val="00037769"/>
    <w:rsid w:val="00037A22"/>
    <w:rsid w:val="00037B66"/>
    <w:rsid w:val="0004258B"/>
    <w:rsid w:val="00043478"/>
    <w:rsid w:val="000443E4"/>
    <w:rsid w:val="00050E41"/>
    <w:rsid w:val="000538EA"/>
    <w:rsid w:val="00054956"/>
    <w:rsid w:val="00056767"/>
    <w:rsid w:val="0006251B"/>
    <w:rsid w:val="00063338"/>
    <w:rsid w:val="00064993"/>
    <w:rsid w:val="0006584A"/>
    <w:rsid w:val="00066B76"/>
    <w:rsid w:val="000675BC"/>
    <w:rsid w:val="000702DA"/>
    <w:rsid w:val="000728C5"/>
    <w:rsid w:val="00074E96"/>
    <w:rsid w:val="00076681"/>
    <w:rsid w:val="0008014A"/>
    <w:rsid w:val="00081092"/>
    <w:rsid w:val="0008308B"/>
    <w:rsid w:val="00084066"/>
    <w:rsid w:val="00084CFD"/>
    <w:rsid w:val="00085B5D"/>
    <w:rsid w:val="00087870"/>
    <w:rsid w:val="00090F4B"/>
    <w:rsid w:val="000913E2"/>
    <w:rsid w:val="000924C4"/>
    <w:rsid w:val="0009278C"/>
    <w:rsid w:val="00093F03"/>
    <w:rsid w:val="000940F9"/>
    <w:rsid w:val="00094BE0"/>
    <w:rsid w:val="000A27BF"/>
    <w:rsid w:val="000A7DD1"/>
    <w:rsid w:val="000B15EF"/>
    <w:rsid w:val="000B313C"/>
    <w:rsid w:val="000B3CAE"/>
    <w:rsid w:val="000B7E59"/>
    <w:rsid w:val="000C0920"/>
    <w:rsid w:val="000C3B86"/>
    <w:rsid w:val="000C60BC"/>
    <w:rsid w:val="000C6326"/>
    <w:rsid w:val="000D0337"/>
    <w:rsid w:val="000D18DF"/>
    <w:rsid w:val="000E09A2"/>
    <w:rsid w:val="000E0F94"/>
    <w:rsid w:val="000E156D"/>
    <w:rsid w:val="000E247B"/>
    <w:rsid w:val="000E2533"/>
    <w:rsid w:val="000E57F3"/>
    <w:rsid w:val="000E653C"/>
    <w:rsid w:val="000E7679"/>
    <w:rsid w:val="000E7EC4"/>
    <w:rsid w:val="000F32CE"/>
    <w:rsid w:val="000F3351"/>
    <w:rsid w:val="000F64AE"/>
    <w:rsid w:val="000F67EF"/>
    <w:rsid w:val="000F7E22"/>
    <w:rsid w:val="00100141"/>
    <w:rsid w:val="0010356F"/>
    <w:rsid w:val="00103D92"/>
    <w:rsid w:val="001051EA"/>
    <w:rsid w:val="00105467"/>
    <w:rsid w:val="00105974"/>
    <w:rsid w:val="001073C0"/>
    <w:rsid w:val="0010779E"/>
    <w:rsid w:val="00112291"/>
    <w:rsid w:val="001129F3"/>
    <w:rsid w:val="00116E29"/>
    <w:rsid w:val="00116F19"/>
    <w:rsid w:val="00120A24"/>
    <w:rsid w:val="00123E8C"/>
    <w:rsid w:val="001260AC"/>
    <w:rsid w:val="00131023"/>
    <w:rsid w:val="0013249B"/>
    <w:rsid w:val="001325CD"/>
    <w:rsid w:val="00136B25"/>
    <w:rsid w:val="00140390"/>
    <w:rsid w:val="001408B0"/>
    <w:rsid w:val="00141FB0"/>
    <w:rsid w:val="00143D44"/>
    <w:rsid w:val="00145079"/>
    <w:rsid w:val="001510D8"/>
    <w:rsid w:val="0015312E"/>
    <w:rsid w:val="00154EF9"/>
    <w:rsid w:val="00156A37"/>
    <w:rsid w:val="00156C2B"/>
    <w:rsid w:val="00161D54"/>
    <w:rsid w:val="00165265"/>
    <w:rsid w:val="00165424"/>
    <w:rsid w:val="00165BEA"/>
    <w:rsid w:val="001668CF"/>
    <w:rsid w:val="001721A6"/>
    <w:rsid w:val="00173E47"/>
    <w:rsid w:val="001763FF"/>
    <w:rsid w:val="001765ED"/>
    <w:rsid w:val="001800F1"/>
    <w:rsid w:val="00182149"/>
    <w:rsid w:val="0018461E"/>
    <w:rsid w:val="001856F0"/>
    <w:rsid w:val="001858C3"/>
    <w:rsid w:val="00187C6F"/>
    <w:rsid w:val="00191FD6"/>
    <w:rsid w:val="001926DA"/>
    <w:rsid w:val="00192A8B"/>
    <w:rsid w:val="00192BF1"/>
    <w:rsid w:val="001938CE"/>
    <w:rsid w:val="00193FA4"/>
    <w:rsid w:val="00194FC4"/>
    <w:rsid w:val="001A00DD"/>
    <w:rsid w:val="001A099F"/>
    <w:rsid w:val="001A0BEE"/>
    <w:rsid w:val="001A1787"/>
    <w:rsid w:val="001A1BE5"/>
    <w:rsid w:val="001A2394"/>
    <w:rsid w:val="001A5241"/>
    <w:rsid w:val="001A5DCF"/>
    <w:rsid w:val="001A64EE"/>
    <w:rsid w:val="001A6C81"/>
    <w:rsid w:val="001B1E18"/>
    <w:rsid w:val="001B245E"/>
    <w:rsid w:val="001B266A"/>
    <w:rsid w:val="001B3957"/>
    <w:rsid w:val="001B39C8"/>
    <w:rsid w:val="001C032D"/>
    <w:rsid w:val="001C08EB"/>
    <w:rsid w:val="001D21F4"/>
    <w:rsid w:val="001D2BAF"/>
    <w:rsid w:val="001D5531"/>
    <w:rsid w:val="001D6A90"/>
    <w:rsid w:val="001D6F51"/>
    <w:rsid w:val="001E03B0"/>
    <w:rsid w:val="001E059B"/>
    <w:rsid w:val="001E255C"/>
    <w:rsid w:val="001E4F3B"/>
    <w:rsid w:val="001E7EE7"/>
    <w:rsid w:val="001F743C"/>
    <w:rsid w:val="001F7A2A"/>
    <w:rsid w:val="00201607"/>
    <w:rsid w:val="00202FB5"/>
    <w:rsid w:val="00203426"/>
    <w:rsid w:val="002037CD"/>
    <w:rsid w:val="00206BA3"/>
    <w:rsid w:val="0021180B"/>
    <w:rsid w:val="00211D77"/>
    <w:rsid w:val="00213321"/>
    <w:rsid w:val="00213FD2"/>
    <w:rsid w:val="00214B8F"/>
    <w:rsid w:val="00215E52"/>
    <w:rsid w:val="0021716E"/>
    <w:rsid w:val="002230A9"/>
    <w:rsid w:val="00224D35"/>
    <w:rsid w:val="00225CDB"/>
    <w:rsid w:val="00230A62"/>
    <w:rsid w:val="00230E50"/>
    <w:rsid w:val="0023110D"/>
    <w:rsid w:val="00231AC6"/>
    <w:rsid w:val="00234625"/>
    <w:rsid w:val="00235AC4"/>
    <w:rsid w:val="00237E31"/>
    <w:rsid w:val="0024375B"/>
    <w:rsid w:val="00243CE0"/>
    <w:rsid w:val="00244B22"/>
    <w:rsid w:val="00245DAE"/>
    <w:rsid w:val="0024617D"/>
    <w:rsid w:val="00250404"/>
    <w:rsid w:val="00250BF8"/>
    <w:rsid w:val="00251923"/>
    <w:rsid w:val="00252A1B"/>
    <w:rsid w:val="002530BF"/>
    <w:rsid w:val="00253F1C"/>
    <w:rsid w:val="00255C5B"/>
    <w:rsid w:val="002563CA"/>
    <w:rsid w:val="00262EFE"/>
    <w:rsid w:val="00265B7D"/>
    <w:rsid w:val="00271547"/>
    <w:rsid w:val="002738E0"/>
    <w:rsid w:val="00273F05"/>
    <w:rsid w:val="002746E5"/>
    <w:rsid w:val="00275838"/>
    <w:rsid w:val="0028060D"/>
    <w:rsid w:val="00280EFF"/>
    <w:rsid w:val="00283176"/>
    <w:rsid w:val="00285185"/>
    <w:rsid w:val="00285896"/>
    <w:rsid w:val="002860DE"/>
    <w:rsid w:val="00286416"/>
    <w:rsid w:val="00286CF8"/>
    <w:rsid w:val="00290373"/>
    <w:rsid w:val="00292301"/>
    <w:rsid w:val="002932E8"/>
    <w:rsid w:val="00293433"/>
    <w:rsid w:val="00293F00"/>
    <w:rsid w:val="002A1E56"/>
    <w:rsid w:val="002B02D2"/>
    <w:rsid w:val="002B058C"/>
    <w:rsid w:val="002B070A"/>
    <w:rsid w:val="002B1FCB"/>
    <w:rsid w:val="002B21DE"/>
    <w:rsid w:val="002B2323"/>
    <w:rsid w:val="002B2D49"/>
    <w:rsid w:val="002B4F8F"/>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44F9"/>
    <w:rsid w:val="002F4512"/>
    <w:rsid w:val="002F519D"/>
    <w:rsid w:val="002F57A0"/>
    <w:rsid w:val="002F6462"/>
    <w:rsid w:val="002F6941"/>
    <w:rsid w:val="002F7036"/>
    <w:rsid w:val="002F7F9C"/>
    <w:rsid w:val="003101B5"/>
    <w:rsid w:val="00311AEA"/>
    <w:rsid w:val="00312345"/>
    <w:rsid w:val="00313DC4"/>
    <w:rsid w:val="00315E6C"/>
    <w:rsid w:val="00317CFA"/>
    <w:rsid w:val="00321B8A"/>
    <w:rsid w:val="00323C00"/>
    <w:rsid w:val="0032730F"/>
    <w:rsid w:val="003276D4"/>
    <w:rsid w:val="00331221"/>
    <w:rsid w:val="003327AD"/>
    <w:rsid w:val="00336E89"/>
    <w:rsid w:val="00341E14"/>
    <w:rsid w:val="00343639"/>
    <w:rsid w:val="00355C55"/>
    <w:rsid w:val="003602E4"/>
    <w:rsid w:val="0036264A"/>
    <w:rsid w:val="003627AF"/>
    <w:rsid w:val="003644AB"/>
    <w:rsid w:val="003665B8"/>
    <w:rsid w:val="0036695E"/>
    <w:rsid w:val="00367682"/>
    <w:rsid w:val="00371873"/>
    <w:rsid w:val="003727BB"/>
    <w:rsid w:val="003753F2"/>
    <w:rsid w:val="00375F94"/>
    <w:rsid w:val="00377923"/>
    <w:rsid w:val="003857CC"/>
    <w:rsid w:val="00386294"/>
    <w:rsid w:val="003912EC"/>
    <w:rsid w:val="00392D2A"/>
    <w:rsid w:val="003952E3"/>
    <w:rsid w:val="003965B5"/>
    <w:rsid w:val="00397DDF"/>
    <w:rsid w:val="003A0074"/>
    <w:rsid w:val="003A1DC2"/>
    <w:rsid w:val="003A3095"/>
    <w:rsid w:val="003B20E0"/>
    <w:rsid w:val="003B426A"/>
    <w:rsid w:val="003B5AFF"/>
    <w:rsid w:val="003B771A"/>
    <w:rsid w:val="003C0FF5"/>
    <w:rsid w:val="003C3E7C"/>
    <w:rsid w:val="003C4FD4"/>
    <w:rsid w:val="003C5EF0"/>
    <w:rsid w:val="003C6A31"/>
    <w:rsid w:val="003D125F"/>
    <w:rsid w:val="003D241C"/>
    <w:rsid w:val="003D28C7"/>
    <w:rsid w:val="003D2B78"/>
    <w:rsid w:val="003D7CD2"/>
    <w:rsid w:val="003E0F37"/>
    <w:rsid w:val="003E4A9C"/>
    <w:rsid w:val="003E4B33"/>
    <w:rsid w:val="003F2711"/>
    <w:rsid w:val="003F6C09"/>
    <w:rsid w:val="004004BC"/>
    <w:rsid w:val="00400B64"/>
    <w:rsid w:val="004029B6"/>
    <w:rsid w:val="0040314D"/>
    <w:rsid w:val="0040345D"/>
    <w:rsid w:val="00403974"/>
    <w:rsid w:val="004043E4"/>
    <w:rsid w:val="00404E65"/>
    <w:rsid w:val="004067C8"/>
    <w:rsid w:val="004102E8"/>
    <w:rsid w:val="0041130B"/>
    <w:rsid w:val="00414169"/>
    <w:rsid w:val="004154F1"/>
    <w:rsid w:val="00415AB5"/>
    <w:rsid w:val="00421332"/>
    <w:rsid w:val="0042165C"/>
    <w:rsid w:val="00421976"/>
    <w:rsid w:val="00421CB8"/>
    <w:rsid w:val="00422793"/>
    <w:rsid w:val="004227AD"/>
    <w:rsid w:val="00422BAD"/>
    <w:rsid w:val="00427785"/>
    <w:rsid w:val="00430FA2"/>
    <w:rsid w:val="00432312"/>
    <w:rsid w:val="004339A5"/>
    <w:rsid w:val="00435FBE"/>
    <w:rsid w:val="00441789"/>
    <w:rsid w:val="004428B1"/>
    <w:rsid w:val="00442AE3"/>
    <w:rsid w:val="00446E44"/>
    <w:rsid w:val="00453822"/>
    <w:rsid w:val="00454102"/>
    <w:rsid w:val="004600BD"/>
    <w:rsid w:val="0046132C"/>
    <w:rsid w:val="00461A2D"/>
    <w:rsid w:val="00474B94"/>
    <w:rsid w:val="00474DC4"/>
    <w:rsid w:val="00475BD1"/>
    <w:rsid w:val="00476764"/>
    <w:rsid w:val="00476A2E"/>
    <w:rsid w:val="00481156"/>
    <w:rsid w:val="00481554"/>
    <w:rsid w:val="004A307F"/>
    <w:rsid w:val="004A475E"/>
    <w:rsid w:val="004A786B"/>
    <w:rsid w:val="004B17E3"/>
    <w:rsid w:val="004B452F"/>
    <w:rsid w:val="004C065C"/>
    <w:rsid w:val="004C0EA1"/>
    <w:rsid w:val="004C25D7"/>
    <w:rsid w:val="004C2CED"/>
    <w:rsid w:val="004C6470"/>
    <w:rsid w:val="004C6538"/>
    <w:rsid w:val="004C6EF8"/>
    <w:rsid w:val="004D09EE"/>
    <w:rsid w:val="004D1BDB"/>
    <w:rsid w:val="004D51A6"/>
    <w:rsid w:val="004D5B86"/>
    <w:rsid w:val="004D6EA2"/>
    <w:rsid w:val="004D70AD"/>
    <w:rsid w:val="004E021A"/>
    <w:rsid w:val="004E2BEC"/>
    <w:rsid w:val="004E2EBF"/>
    <w:rsid w:val="004E315E"/>
    <w:rsid w:val="004E3BDF"/>
    <w:rsid w:val="004E635A"/>
    <w:rsid w:val="004E7325"/>
    <w:rsid w:val="004E7ECB"/>
    <w:rsid w:val="004F1410"/>
    <w:rsid w:val="004F2692"/>
    <w:rsid w:val="004F299B"/>
    <w:rsid w:val="004F3E23"/>
    <w:rsid w:val="004F5AB3"/>
    <w:rsid w:val="004F5FD0"/>
    <w:rsid w:val="004F61F2"/>
    <w:rsid w:val="004F68D1"/>
    <w:rsid w:val="004F6A45"/>
    <w:rsid w:val="005035A3"/>
    <w:rsid w:val="00503653"/>
    <w:rsid w:val="00510738"/>
    <w:rsid w:val="005129AB"/>
    <w:rsid w:val="00512FCF"/>
    <w:rsid w:val="00514B96"/>
    <w:rsid w:val="00516FEA"/>
    <w:rsid w:val="00517460"/>
    <w:rsid w:val="00520E87"/>
    <w:rsid w:val="00520F33"/>
    <w:rsid w:val="00521397"/>
    <w:rsid w:val="00521CD4"/>
    <w:rsid w:val="005230AA"/>
    <w:rsid w:val="00523194"/>
    <w:rsid w:val="00523644"/>
    <w:rsid w:val="0052519E"/>
    <w:rsid w:val="005274F1"/>
    <w:rsid w:val="005367CC"/>
    <w:rsid w:val="00540AD9"/>
    <w:rsid w:val="00540F21"/>
    <w:rsid w:val="00545CB6"/>
    <w:rsid w:val="00546F5E"/>
    <w:rsid w:val="00552D90"/>
    <w:rsid w:val="00553CE4"/>
    <w:rsid w:val="00560F70"/>
    <w:rsid w:val="00561F41"/>
    <w:rsid w:val="005623B9"/>
    <w:rsid w:val="00564309"/>
    <w:rsid w:val="005660E9"/>
    <w:rsid w:val="00566948"/>
    <w:rsid w:val="00566D1F"/>
    <w:rsid w:val="0057026C"/>
    <w:rsid w:val="00570D0F"/>
    <w:rsid w:val="00571F88"/>
    <w:rsid w:val="00573512"/>
    <w:rsid w:val="00573AF9"/>
    <w:rsid w:val="00575307"/>
    <w:rsid w:val="00575377"/>
    <w:rsid w:val="00577F80"/>
    <w:rsid w:val="00581010"/>
    <w:rsid w:val="005813DB"/>
    <w:rsid w:val="00582408"/>
    <w:rsid w:val="00584F79"/>
    <w:rsid w:val="005854C2"/>
    <w:rsid w:val="00586F6A"/>
    <w:rsid w:val="0058753F"/>
    <w:rsid w:val="00590734"/>
    <w:rsid w:val="005925CA"/>
    <w:rsid w:val="00595394"/>
    <w:rsid w:val="00595567"/>
    <w:rsid w:val="00596A33"/>
    <w:rsid w:val="00596F69"/>
    <w:rsid w:val="005A48E4"/>
    <w:rsid w:val="005A55FE"/>
    <w:rsid w:val="005B1E44"/>
    <w:rsid w:val="005B2EF4"/>
    <w:rsid w:val="005B4FBE"/>
    <w:rsid w:val="005C0707"/>
    <w:rsid w:val="005C0B3D"/>
    <w:rsid w:val="005C3F6C"/>
    <w:rsid w:val="005C4CA5"/>
    <w:rsid w:val="005D0823"/>
    <w:rsid w:val="005D19FC"/>
    <w:rsid w:val="005D2987"/>
    <w:rsid w:val="005D30D5"/>
    <w:rsid w:val="005D488E"/>
    <w:rsid w:val="005D5101"/>
    <w:rsid w:val="005E15B4"/>
    <w:rsid w:val="005E1FB3"/>
    <w:rsid w:val="005E27EB"/>
    <w:rsid w:val="005E5994"/>
    <w:rsid w:val="005F1846"/>
    <w:rsid w:val="005F1C9B"/>
    <w:rsid w:val="005F2E55"/>
    <w:rsid w:val="005F2EF1"/>
    <w:rsid w:val="005F5B19"/>
    <w:rsid w:val="005F66EC"/>
    <w:rsid w:val="005F767D"/>
    <w:rsid w:val="00600339"/>
    <w:rsid w:val="00600FB8"/>
    <w:rsid w:val="006027AE"/>
    <w:rsid w:val="00602B64"/>
    <w:rsid w:val="00602CEF"/>
    <w:rsid w:val="00611599"/>
    <w:rsid w:val="00615BC6"/>
    <w:rsid w:val="00615EA3"/>
    <w:rsid w:val="006160FE"/>
    <w:rsid w:val="006200B3"/>
    <w:rsid w:val="006227AD"/>
    <w:rsid w:val="006242D6"/>
    <w:rsid w:val="00625B45"/>
    <w:rsid w:val="0063059C"/>
    <w:rsid w:val="00631CC0"/>
    <w:rsid w:val="00634452"/>
    <w:rsid w:val="00634E0C"/>
    <w:rsid w:val="00635AF0"/>
    <w:rsid w:val="0063614E"/>
    <w:rsid w:val="006369DB"/>
    <w:rsid w:val="00641FAD"/>
    <w:rsid w:val="00652D64"/>
    <w:rsid w:val="006569AC"/>
    <w:rsid w:val="00657834"/>
    <w:rsid w:val="00657BB7"/>
    <w:rsid w:val="00657FEE"/>
    <w:rsid w:val="00662EB0"/>
    <w:rsid w:val="006637E7"/>
    <w:rsid w:val="006648A9"/>
    <w:rsid w:val="00665F56"/>
    <w:rsid w:val="00671433"/>
    <w:rsid w:val="0067190C"/>
    <w:rsid w:val="006722CB"/>
    <w:rsid w:val="0067273B"/>
    <w:rsid w:val="00673B01"/>
    <w:rsid w:val="00677811"/>
    <w:rsid w:val="00680235"/>
    <w:rsid w:val="00681E11"/>
    <w:rsid w:val="006822A0"/>
    <w:rsid w:val="00684920"/>
    <w:rsid w:val="006872A6"/>
    <w:rsid w:val="006929AA"/>
    <w:rsid w:val="00692A08"/>
    <w:rsid w:val="00692B35"/>
    <w:rsid w:val="00694397"/>
    <w:rsid w:val="006A39A4"/>
    <w:rsid w:val="006A3B0A"/>
    <w:rsid w:val="006A4009"/>
    <w:rsid w:val="006B21E6"/>
    <w:rsid w:val="006B2BFD"/>
    <w:rsid w:val="006B365A"/>
    <w:rsid w:val="006B49FD"/>
    <w:rsid w:val="006B661A"/>
    <w:rsid w:val="006B7601"/>
    <w:rsid w:val="006C5232"/>
    <w:rsid w:val="006C53A1"/>
    <w:rsid w:val="006C77FE"/>
    <w:rsid w:val="006D1B2D"/>
    <w:rsid w:val="006D3DCA"/>
    <w:rsid w:val="006D47E6"/>
    <w:rsid w:val="006D5626"/>
    <w:rsid w:val="006D7191"/>
    <w:rsid w:val="006D74F7"/>
    <w:rsid w:val="006E41C2"/>
    <w:rsid w:val="006E4966"/>
    <w:rsid w:val="006E4D12"/>
    <w:rsid w:val="006E6855"/>
    <w:rsid w:val="006F0200"/>
    <w:rsid w:val="006F07C3"/>
    <w:rsid w:val="006F3DBD"/>
    <w:rsid w:val="006F4C9F"/>
    <w:rsid w:val="006F56CF"/>
    <w:rsid w:val="006F5FB5"/>
    <w:rsid w:val="006F6108"/>
    <w:rsid w:val="006F71AE"/>
    <w:rsid w:val="00700834"/>
    <w:rsid w:val="00700CD1"/>
    <w:rsid w:val="00703A78"/>
    <w:rsid w:val="0070515E"/>
    <w:rsid w:val="0070542A"/>
    <w:rsid w:val="007057E3"/>
    <w:rsid w:val="007103D6"/>
    <w:rsid w:val="00710BE0"/>
    <w:rsid w:val="00712F2C"/>
    <w:rsid w:val="00713852"/>
    <w:rsid w:val="00714BC6"/>
    <w:rsid w:val="007154E3"/>
    <w:rsid w:val="0071579C"/>
    <w:rsid w:val="0071799B"/>
    <w:rsid w:val="00723754"/>
    <w:rsid w:val="00725F0A"/>
    <w:rsid w:val="007266ED"/>
    <w:rsid w:val="00730CEF"/>
    <w:rsid w:val="00732F7F"/>
    <w:rsid w:val="00733C1A"/>
    <w:rsid w:val="007357ED"/>
    <w:rsid w:val="00735D0D"/>
    <w:rsid w:val="007404C2"/>
    <w:rsid w:val="00742245"/>
    <w:rsid w:val="00742C89"/>
    <w:rsid w:val="00744B76"/>
    <w:rsid w:val="00746E85"/>
    <w:rsid w:val="00751597"/>
    <w:rsid w:val="007524CA"/>
    <w:rsid w:val="0075299B"/>
    <w:rsid w:val="00753B4A"/>
    <w:rsid w:val="00755F51"/>
    <w:rsid w:val="007566D6"/>
    <w:rsid w:val="00756BC2"/>
    <w:rsid w:val="00764FAF"/>
    <w:rsid w:val="00765431"/>
    <w:rsid w:val="007654B0"/>
    <w:rsid w:val="007704B1"/>
    <w:rsid w:val="00770F7B"/>
    <w:rsid w:val="0077422F"/>
    <w:rsid w:val="007805A9"/>
    <w:rsid w:val="0078147A"/>
    <w:rsid w:val="007818C3"/>
    <w:rsid w:val="00781F83"/>
    <w:rsid w:val="00782B68"/>
    <w:rsid w:val="00785AA7"/>
    <w:rsid w:val="00791ABE"/>
    <w:rsid w:val="00792E52"/>
    <w:rsid w:val="00794065"/>
    <w:rsid w:val="00794D47"/>
    <w:rsid w:val="00795206"/>
    <w:rsid w:val="0079637C"/>
    <w:rsid w:val="00796786"/>
    <w:rsid w:val="007A0B65"/>
    <w:rsid w:val="007A2571"/>
    <w:rsid w:val="007A5CD2"/>
    <w:rsid w:val="007A6085"/>
    <w:rsid w:val="007A7E1C"/>
    <w:rsid w:val="007B07CB"/>
    <w:rsid w:val="007B0C63"/>
    <w:rsid w:val="007B5C66"/>
    <w:rsid w:val="007B7885"/>
    <w:rsid w:val="007C0EA9"/>
    <w:rsid w:val="007C2892"/>
    <w:rsid w:val="007C293C"/>
    <w:rsid w:val="007C4DD6"/>
    <w:rsid w:val="007C6708"/>
    <w:rsid w:val="007C7E0B"/>
    <w:rsid w:val="007D0081"/>
    <w:rsid w:val="007D6366"/>
    <w:rsid w:val="007D6A3E"/>
    <w:rsid w:val="007E0AF2"/>
    <w:rsid w:val="007E274E"/>
    <w:rsid w:val="007E3A26"/>
    <w:rsid w:val="007E41E8"/>
    <w:rsid w:val="007E5ED2"/>
    <w:rsid w:val="007F17C1"/>
    <w:rsid w:val="007F17CE"/>
    <w:rsid w:val="007F2568"/>
    <w:rsid w:val="007F2F10"/>
    <w:rsid w:val="007F5322"/>
    <w:rsid w:val="007F5573"/>
    <w:rsid w:val="007F6BB7"/>
    <w:rsid w:val="007F6DAA"/>
    <w:rsid w:val="007F78E8"/>
    <w:rsid w:val="00800161"/>
    <w:rsid w:val="00800854"/>
    <w:rsid w:val="00801233"/>
    <w:rsid w:val="00803401"/>
    <w:rsid w:val="008050CD"/>
    <w:rsid w:val="00805B8A"/>
    <w:rsid w:val="0080787F"/>
    <w:rsid w:val="00810B51"/>
    <w:rsid w:val="00810BA2"/>
    <w:rsid w:val="00813394"/>
    <w:rsid w:val="00814BFD"/>
    <w:rsid w:val="00815B15"/>
    <w:rsid w:val="00817571"/>
    <w:rsid w:val="00820504"/>
    <w:rsid w:val="0082261C"/>
    <w:rsid w:val="008257A6"/>
    <w:rsid w:val="008334CF"/>
    <w:rsid w:val="00837342"/>
    <w:rsid w:val="00837EF0"/>
    <w:rsid w:val="0084035D"/>
    <w:rsid w:val="00840AFD"/>
    <w:rsid w:val="00844251"/>
    <w:rsid w:val="008455FC"/>
    <w:rsid w:val="00851642"/>
    <w:rsid w:val="008547BC"/>
    <w:rsid w:val="00861CA7"/>
    <w:rsid w:val="00864C4F"/>
    <w:rsid w:val="00865E49"/>
    <w:rsid w:val="00872D49"/>
    <w:rsid w:val="0087536D"/>
    <w:rsid w:val="0087548E"/>
    <w:rsid w:val="00877FFE"/>
    <w:rsid w:val="00881E1C"/>
    <w:rsid w:val="008879E8"/>
    <w:rsid w:val="00890326"/>
    <w:rsid w:val="00890ACF"/>
    <w:rsid w:val="0089256C"/>
    <w:rsid w:val="008932A7"/>
    <w:rsid w:val="0089404E"/>
    <w:rsid w:val="00895370"/>
    <w:rsid w:val="00897197"/>
    <w:rsid w:val="00897FD2"/>
    <w:rsid w:val="008A2D2E"/>
    <w:rsid w:val="008A3173"/>
    <w:rsid w:val="008A3490"/>
    <w:rsid w:val="008A6F9F"/>
    <w:rsid w:val="008A789D"/>
    <w:rsid w:val="008A7F23"/>
    <w:rsid w:val="008A7FC3"/>
    <w:rsid w:val="008B26F2"/>
    <w:rsid w:val="008B6248"/>
    <w:rsid w:val="008B7CDA"/>
    <w:rsid w:val="008C1BAF"/>
    <w:rsid w:val="008C3041"/>
    <w:rsid w:val="008C3827"/>
    <w:rsid w:val="008C5B14"/>
    <w:rsid w:val="008C754F"/>
    <w:rsid w:val="008C769B"/>
    <w:rsid w:val="008D06A7"/>
    <w:rsid w:val="008D174E"/>
    <w:rsid w:val="008D475C"/>
    <w:rsid w:val="008D5497"/>
    <w:rsid w:val="008D5942"/>
    <w:rsid w:val="008E0EC7"/>
    <w:rsid w:val="008E1468"/>
    <w:rsid w:val="008E4A82"/>
    <w:rsid w:val="008E5C92"/>
    <w:rsid w:val="008E7CF0"/>
    <w:rsid w:val="008F15D8"/>
    <w:rsid w:val="008F1AE8"/>
    <w:rsid w:val="008F1DAC"/>
    <w:rsid w:val="008F20B8"/>
    <w:rsid w:val="008F4834"/>
    <w:rsid w:val="008F519E"/>
    <w:rsid w:val="00900B6F"/>
    <w:rsid w:val="009037F8"/>
    <w:rsid w:val="0090448A"/>
    <w:rsid w:val="00907A95"/>
    <w:rsid w:val="00916900"/>
    <w:rsid w:val="00920620"/>
    <w:rsid w:val="0092095F"/>
    <w:rsid w:val="00920AEB"/>
    <w:rsid w:val="00921469"/>
    <w:rsid w:val="00925CCF"/>
    <w:rsid w:val="009264A7"/>
    <w:rsid w:val="009303FC"/>
    <w:rsid w:val="00931649"/>
    <w:rsid w:val="00933803"/>
    <w:rsid w:val="00936CEB"/>
    <w:rsid w:val="00936F5E"/>
    <w:rsid w:val="00937185"/>
    <w:rsid w:val="00937C4D"/>
    <w:rsid w:val="009424F6"/>
    <w:rsid w:val="00943AD2"/>
    <w:rsid w:val="00944B38"/>
    <w:rsid w:val="00950437"/>
    <w:rsid w:val="00953594"/>
    <w:rsid w:val="009541F8"/>
    <w:rsid w:val="00954870"/>
    <w:rsid w:val="009557E3"/>
    <w:rsid w:val="009565D8"/>
    <w:rsid w:val="009571E8"/>
    <w:rsid w:val="00957B49"/>
    <w:rsid w:val="0096478D"/>
    <w:rsid w:val="00964B42"/>
    <w:rsid w:val="00965C20"/>
    <w:rsid w:val="00965F7A"/>
    <w:rsid w:val="009660E6"/>
    <w:rsid w:val="00966D6D"/>
    <w:rsid w:val="00967DCD"/>
    <w:rsid w:val="00972595"/>
    <w:rsid w:val="009744FF"/>
    <w:rsid w:val="00975B88"/>
    <w:rsid w:val="0097604C"/>
    <w:rsid w:val="009761D9"/>
    <w:rsid w:val="009769FE"/>
    <w:rsid w:val="00981C3F"/>
    <w:rsid w:val="00982932"/>
    <w:rsid w:val="00982F9D"/>
    <w:rsid w:val="00984364"/>
    <w:rsid w:val="00985503"/>
    <w:rsid w:val="009856E6"/>
    <w:rsid w:val="009870A2"/>
    <w:rsid w:val="00987A8D"/>
    <w:rsid w:val="00990154"/>
    <w:rsid w:val="009912D2"/>
    <w:rsid w:val="00991B64"/>
    <w:rsid w:val="00992B53"/>
    <w:rsid w:val="00994008"/>
    <w:rsid w:val="0099489A"/>
    <w:rsid w:val="0099621D"/>
    <w:rsid w:val="009A1CEF"/>
    <w:rsid w:val="009A445C"/>
    <w:rsid w:val="009A549C"/>
    <w:rsid w:val="009A5F26"/>
    <w:rsid w:val="009A6DE6"/>
    <w:rsid w:val="009A741D"/>
    <w:rsid w:val="009A793F"/>
    <w:rsid w:val="009B4019"/>
    <w:rsid w:val="009B457F"/>
    <w:rsid w:val="009B7502"/>
    <w:rsid w:val="009B791E"/>
    <w:rsid w:val="009C2404"/>
    <w:rsid w:val="009C3BEA"/>
    <w:rsid w:val="009C4F3A"/>
    <w:rsid w:val="009C66E4"/>
    <w:rsid w:val="009C67FF"/>
    <w:rsid w:val="009C685A"/>
    <w:rsid w:val="009C6DF9"/>
    <w:rsid w:val="009C709A"/>
    <w:rsid w:val="009D1AE7"/>
    <w:rsid w:val="009D1E96"/>
    <w:rsid w:val="009D21CF"/>
    <w:rsid w:val="009D48E1"/>
    <w:rsid w:val="009D5033"/>
    <w:rsid w:val="009E1370"/>
    <w:rsid w:val="009E4140"/>
    <w:rsid w:val="009E440C"/>
    <w:rsid w:val="009E5262"/>
    <w:rsid w:val="009E5B97"/>
    <w:rsid w:val="009E5F42"/>
    <w:rsid w:val="009F1319"/>
    <w:rsid w:val="009F2245"/>
    <w:rsid w:val="009F3682"/>
    <w:rsid w:val="009F4D8D"/>
    <w:rsid w:val="009F5AAD"/>
    <w:rsid w:val="009F605B"/>
    <w:rsid w:val="00A00E36"/>
    <w:rsid w:val="00A0509A"/>
    <w:rsid w:val="00A0563C"/>
    <w:rsid w:val="00A06A54"/>
    <w:rsid w:val="00A0779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D32"/>
    <w:rsid w:val="00A27EB6"/>
    <w:rsid w:val="00A30EF4"/>
    <w:rsid w:val="00A310A7"/>
    <w:rsid w:val="00A3399E"/>
    <w:rsid w:val="00A3487B"/>
    <w:rsid w:val="00A432CC"/>
    <w:rsid w:val="00A458BA"/>
    <w:rsid w:val="00A461A5"/>
    <w:rsid w:val="00A559FD"/>
    <w:rsid w:val="00A56373"/>
    <w:rsid w:val="00A63B3A"/>
    <w:rsid w:val="00A65E34"/>
    <w:rsid w:val="00A66A3E"/>
    <w:rsid w:val="00A70603"/>
    <w:rsid w:val="00A7108C"/>
    <w:rsid w:val="00A7135A"/>
    <w:rsid w:val="00A713FF"/>
    <w:rsid w:val="00A756F7"/>
    <w:rsid w:val="00A761AF"/>
    <w:rsid w:val="00A80D38"/>
    <w:rsid w:val="00A8757D"/>
    <w:rsid w:val="00A90756"/>
    <w:rsid w:val="00A93C15"/>
    <w:rsid w:val="00A9534E"/>
    <w:rsid w:val="00A95BCB"/>
    <w:rsid w:val="00A96765"/>
    <w:rsid w:val="00AA2A55"/>
    <w:rsid w:val="00AA344C"/>
    <w:rsid w:val="00AA5E0D"/>
    <w:rsid w:val="00AA5EEB"/>
    <w:rsid w:val="00AA650E"/>
    <w:rsid w:val="00AA70C7"/>
    <w:rsid w:val="00AA774C"/>
    <w:rsid w:val="00AA7956"/>
    <w:rsid w:val="00AB30AC"/>
    <w:rsid w:val="00AB38F2"/>
    <w:rsid w:val="00AB7FFB"/>
    <w:rsid w:val="00AC6E0C"/>
    <w:rsid w:val="00AD11FD"/>
    <w:rsid w:val="00AD1981"/>
    <w:rsid w:val="00AD2359"/>
    <w:rsid w:val="00AD2410"/>
    <w:rsid w:val="00AD2F85"/>
    <w:rsid w:val="00AD3889"/>
    <w:rsid w:val="00AD3C28"/>
    <w:rsid w:val="00AD4361"/>
    <w:rsid w:val="00AD4665"/>
    <w:rsid w:val="00AE3CDD"/>
    <w:rsid w:val="00AF0302"/>
    <w:rsid w:val="00AF3A80"/>
    <w:rsid w:val="00AF3B9F"/>
    <w:rsid w:val="00AF4C6B"/>
    <w:rsid w:val="00AF6051"/>
    <w:rsid w:val="00AF6768"/>
    <w:rsid w:val="00AF725D"/>
    <w:rsid w:val="00AF739F"/>
    <w:rsid w:val="00AF7DE6"/>
    <w:rsid w:val="00AF7E7A"/>
    <w:rsid w:val="00B00CDD"/>
    <w:rsid w:val="00B044B8"/>
    <w:rsid w:val="00B04B9F"/>
    <w:rsid w:val="00B06563"/>
    <w:rsid w:val="00B0659D"/>
    <w:rsid w:val="00B06C2D"/>
    <w:rsid w:val="00B137DC"/>
    <w:rsid w:val="00B175D9"/>
    <w:rsid w:val="00B20332"/>
    <w:rsid w:val="00B26486"/>
    <w:rsid w:val="00B27175"/>
    <w:rsid w:val="00B33AE3"/>
    <w:rsid w:val="00B33EF4"/>
    <w:rsid w:val="00B34F1F"/>
    <w:rsid w:val="00B34F31"/>
    <w:rsid w:val="00B35553"/>
    <w:rsid w:val="00B36181"/>
    <w:rsid w:val="00B40435"/>
    <w:rsid w:val="00B413DF"/>
    <w:rsid w:val="00B41CCF"/>
    <w:rsid w:val="00B441DF"/>
    <w:rsid w:val="00B460F3"/>
    <w:rsid w:val="00B51955"/>
    <w:rsid w:val="00B51D9A"/>
    <w:rsid w:val="00B52C82"/>
    <w:rsid w:val="00B52D65"/>
    <w:rsid w:val="00B55CDA"/>
    <w:rsid w:val="00B56BA6"/>
    <w:rsid w:val="00B602EB"/>
    <w:rsid w:val="00B613C9"/>
    <w:rsid w:val="00B61463"/>
    <w:rsid w:val="00B6752C"/>
    <w:rsid w:val="00B73376"/>
    <w:rsid w:val="00B74470"/>
    <w:rsid w:val="00B76376"/>
    <w:rsid w:val="00B766FC"/>
    <w:rsid w:val="00B76E5E"/>
    <w:rsid w:val="00B77DBD"/>
    <w:rsid w:val="00B804EF"/>
    <w:rsid w:val="00B8194D"/>
    <w:rsid w:val="00B82053"/>
    <w:rsid w:val="00B83059"/>
    <w:rsid w:val="00B92C90"/>
    <w:rsid w:val="00B93C3F"/>
    <w:rsid w:val="00B94031"/>
    <w:rsid w:val="00B943C8"/>
    <w:rsid w:val="00B96ED6"/>
    <w:rsid w:val="00BA33AE"/>
    <w:rsid w:val="00BA4E08"/>
    <w:rsid w:val="00BA5842"/>
    <w:rsid w:val="00BA6190"/>
    <w:rsid w:val="00BB0724"/>
    <w:rsid w:val="00BB28D9"/>
    <w:rsid w:val="00BB56F1"/>
    <w:rsid w:val="00BB61BF"/>
    <w:rsid w:val="00BB7767"/>
    <w:rsid w:val="00BC14AC"/>
    <w:rsid w:val="00BC2228"/>
    <w:rsid w:val="00BC318C"/>
    <w:rsid w:val="00BC4734"/>
    <w:rsid w:val="00BC4959"/>
    <w:rsid w:val="00BC4BCC"/>
    <w:rsid w:val="00BC56FC"/>
    <w:rsid w:val="00BC60A9"/>
    <w:rsid w:val="00BD2D63"/>
    <w:rsid w:val="00BD31EB"/>
    <w:rsid w:val="00BD747C"/>
    <w:rsid w:val="00BE1E71"/>
    <w:rsid w:val="00BE39E1"/>
    <w:rsid w:val="00BE7147"/>
    <w:rsid w:val="00BE7855"/>
    <w:rsid w:val="00BF3965"/>
    <w:rsid w:val="00BF566F"/>
    <w:rsid w:val="00BF5947"/>
    <w:rsid w:val="00BF7A69"/>
    <w:rsid w:val="00C01BD3"/>
    <w:rsid w:val="00C01C19"/>
    <w:rsid w:val="00C024B7"/>
    <w:rsid w:val="00C03447"/>
    <w:rsid w:val="00C0459E"/>
    <w:rsid w:val="00C049A8"/>
    <w:rsid w:val="00C124F5"/>
    <w:rsid w:val="00C15D5C"/>
    <w:rsid w:val="00C176ED"/>
    <w:rsid w:val="00C22A9B"/>
    <w:rsid w:val="00C2315C"/>
    <w:rsid w:val="00C238F3"/>
    <w:rsid w:val="00C23E3D"/>
    <w:rsid w:val="00C25F81"/>
    <w:rsid w:val="00C276CF"/>
    <w:rsid w:val="00C31341"/>
    <w:rsid w:val="00C37F5B"/>
    <w:rsid w:val="00C40DBE"/>
    <w:rsid w:val="00C45E3F"/>
    <w:rsid w:val="00C47039"/>
    <w:rsid w:val="00C506B0"/>
    <w:rsid w:val="00C50F6A"/>
    <w:rsid w:val="00C51FD3"/>
    <w:rsid w:val="00C53EE4"/>
    <w:rsid w:val="00C554CD"/>
    <w:rsid w:val="00C60936"/>
    <w:rsid w:val="00C60B15"/>
    <w:rsid w:val="00C62B63"/>
    <w:rsid w:val="00C648DB"/>
    <w:rsid w:val="00C64FC8"/>
    <w:rsid w:val="00C65C89"/>
    <w:rsid w:val="00C66B54"/>
    <w:rsid w:val="00C675E7"/>
    <w:rsid w:val="00C722BE"/>
    <w:rsid w:val="00C75B50"/>
    <w:rsid w:val="00C7743D"/>
    <w:rsid w:val="00C837B5"/>
    <w:rsid w:val="00C917B9"/>
    <w:rsid w:val="00C944C2"/>
    <w:rsid w:val="00C9551A"/>
    <w:rsid w:val="00C9582E"/>
    <w:rsid w:val="00C96BE1"/>
    <w:rsid w:val="00CA117E"/>
    <w:rsid w:val="00CA1F8E"/>
    <w:rsid w:val="00CA2948"/>
    <w:rsid w:val="00CA303E"/>
    <w:rsid w:val="00CA50BC"/>
    <w:rsid w:val="00CA52BF"/>
    <w:rsid w:val="00CA5F97"/>
    <w:rsid w:val="00CA68E3"/>
    <w:rsid w:val="00CB13EE"/>
    <w:rsid w:val="00CB2855"/>
    <w:rsid w:val="00CB4042"/>
    <w:rsid w:val="00CB61B8"/>
    <w:rsid w:val="00CB6647"/>
    <w:rsid w:val="00CB66C6"/>
    <w:rsid w:val="00CB69CF"/>
    <w:rsid w:val="00CC0F37"/>
    <w:rsid w:val="00CC3D6F"/>
    <w:rsid w:val="00CC5C75"/>
    <w:rsid w:val="00CC6070"/>
    <w:rsid w:val="00CC6D44"/>
    <w:rsid w:val="00CD0861"/>
    <w:rsid w:val="00CD2AF0"/>
    <w:rsid w:val="00CE0282"/>
    <w:rsid w:val="00CE21E6"/>
    <w:rsid w:val="00CE38FF"/>
    <w:rsid w:val="00CE7228"/>
    <w:rsid w:val="00CF2B74"/>
    <w:rsid w:val="00CF647A"/>
    <w:rsid w:val="00D0101D"/>
    <w:rsid w:val="00D059AC"/>
    <w:rsid w:val="00D05A72"/>
    <w:rsid w:val="00D0631B"/>
    <w:rsid w:val="00D07E7C"/>
    <w:rsid w:val="00D111E7"/>
    <w:rsid w:val="00D11EC7"/>
    <w:rsid w:val="00D217CD"/>
    <w:rsid w:val="00D21B7C"/>
    <w:rsid w:val="00D258B7"/>
    <w:rsid w:val="00D274EB"/>
    <w:rsid w:val="00D3134A"/>
    <w:rsid w:val="00D32D39"/>
    <w:rsid w:val="00D35206"/>
    <w:rsid w:val="00D36AD8"/>
    <w:rsid w:val="00D3720A"/>
    <w:rsid w:val="00D404B0"/>
    <w:rsid w:val="00D41C69"/>
    <w:rsid w:val="00D42382"/>
    <w:rsid w:val="00D4465A"/>
    <w:rsid w:val="00D44AA6"/>
    <w:rsid w:val="00D44ABB"/>
    <w:rsid w:val="00D457E0"/>
    <w:rsid w:val="00D45980"/>
    <w:rsid w:val="00D46BB4"/>
    <w:rsid w:val="00D47D30"/>
    <w:rsid w:val="00D501A5"/>
    <w:rsid w:val="00D502EA"/>
    <w:rsid w:val="00D51159"/>
    <w:rsid w:val="00D55981"/>
    <w:rsid w:val="00D601D4"/>
    <w:rsid w:val="00D63872"/>
    <w:rsid w:val="00D65FD1"/>
    <w:rsid w:val="00D6708D"/>
    <w:rsid w:val="00D679ED"/>
    <w:rsid w:val="00D707F8"/>
    <w:rsid w:val="00D743BC"/>
    <w:rsid w:val="00D74E44"/>
    <w:rsid w:val="00D76744"/>
    <w:rsid w:val="00D77D30"/>
    <w:rsid w:val="00D87670"/>
    <w:rsid w:val="00D87898"/>
    <w:rsid w:val="00D87C92"/>
    <w:rsid w:val="00D87F6F"/>
    <w:rsid w:val="00D90FBA"/>
    <w:rsid w:val="00D92D62"/>
    <w:rsid w:val="00D94BD1"/>
    <w:rsid w:val="00D94C5A"/>
    <w:rsid w:val="00D95061"/>
    <w:rsid w:val="00D97287"/>
    <w:rsid w:val="00DA02AC"/>
    <w:rsid w:val="00DA25E5"/>
    <w:rsid w:val="00DA3BAD"/>
    <w:rsid w:val="00DA595A"/>
    <w:rsid w:val="00DA78B3"/>
    <w:rsid w:val="00DB0184"/>
    <w:rsid w:val="00DB646C"/>
    <w:rsid w:val="00DB6AD2"/>
    <w:rsid w:val="00DB7121"/>
    <w:rsid w:val="00DB730E"/>
    <w:rsid w:val="00DC4B04"/>
    <w:rsid w:val="00DC4B47"/>
    <w:rsid w:val="00DC62FC"/>
    <w:rsid w:val="00DC76CC"/>
    <w:rsid w:val="00DC7CFE"/>
    <w:rsid w:val="00DD163D"/>
    <w:rsid w:val="00DD1D37"/>
    <w:rsid w:val="00DD7EBA"/>
    <w:rsid w:val="00DE07D6"/>
    <w:rsid w:val="00DE102A"/>
    <w:rsid w:val="00DE1281"/>
    <w:rsid w:val="00DE20AF"/>
    <w:rsid w:val="00DE2202"/>
    <w:rsid w:val="00DE2B96"/>
    <w:rsid w:val="00DE3CC8"/>
    <w:rsid w:val="00DE6704"/>
    <w:rsid w:val="00DF3CFB"/>
    <w:rsid w:val="00DF41DD"/>
    <w:rsid w:val="00DF5AB4"/>
    <w:rsid w:val="00DF5B6A"/>
    <w:rsid w:val="00DF6BDB"/>
    <w:rsid w:val="00DF7777"/>
    <w:rsid w:val="00E000DC"/>
    <w:rsid w:val="00E00DC0"/>
    <w:rsid w:val="00E02DEE"/>
    <w:rsid w:val="00E02EA2"/>
    <w:rsid w:val="00E07AC8"/>
    <w:rsid w:val="00E1327A"/>
    <w:rsid w:val="00E15255"/>
    <w:rsid w:val="00E16879"/>
    <w:rsid w:val="00E16942"/>
    <w:rsid w:val="00E171D2"/>
    <w:rsid w:val="00E172BF"/>
    <w:rsid w:val="00E175AF"/>
    <w:rsid w:val="00E208EB"/>
    <w:rsid w:val="00E22874"/>
    <w:rsid w:val="00E238C4"/>
    <w:rsid w:val="00E241E5"/>
    <w:rsid w:val="00E24635"/>
    <w:rsid w:val="00E26696"/>
    <w:rsid w:val="00E269C5"/>
    <w:rsid w:val="00E31445"/>
    <w:rsid w:val="00E324AD"/>
    <w:rsid w:val="00E3268C"/>
    <w:rsid w:val="00E359AB"/>
    <w:rsid w:val="00E4071F"/>
    <w:rsid w:val="00E44C2B"/>
    <w:rsid w:val="00E4610F"/>
    <w:rsid w:val="00E517AC"/>
    <w:rsid w:val="00E520F4"/>
    <w:rsid w:val="00E53EAC"/>
    <w:rsid w:val="00E56065"/>
    <w:rsid w:val="00E60BCE"/>
    <w:rsid w:val="00E62D77"/>
    <w:rsid w:val="00E64851"/>
    <w:rsid w:val="00E6574F"/>
    <w:rsid w:val="00E65B61"/>
    <w:rsid w:val="00E668B5"/>
    <w:rsid w:val="00E67500"/>
    <w:rsid w:val="00E67675"/>
    <w:rsid w:val="00E713A7"/>
    <w:rsid w:val="00E72CC1"/>
    <w:rsid w:val="00E74B5A"/>
    <w:rsid w:val="00E75901"/>
    <w:rsid w:val="00E76B4A"/>
    <w:rsid w:val="00E77550"/>
    <w:rsid w:val="00E82801"/>
    <w:rsid w:val="00E85C18"/>
    <w:rsid w:val="00E8606E"/>
    <w:rsid w:val="00E8724C"/>
    <w:rsid w:val="00E87932"/>
    <w:rsid w:val="00E9320D"/>
    <w:rsid w:val="00E96625"/>
    <w:rsid w:val="00E9710B"/>
    <w:rsid w:val="00E97A03"/>
    <w:rsid w:val="00EA0732"/>
    <w:rsid w:val="00EA0C8E"/>
    <w:rsid w:val="00EA1561"/>
    <w:rsid w:val="00EA7A5D"/>
    <w:rsid w:val="00EB0BB7"/>
    <w:rsid w:val="00EB112C"/>
    <w:rsid w:val="00EB33F1"/>
    <w:rsid w:val="00EB4417"/>
    <w:rsid w:val="00EB51F2"/>
    <w:rsid w:val="00EB56F6"/>
    <w:rsid w:val="00EC39E7"/>
    <w:rsid w:val="00EC3EBB"/>
    <w:rsid w:val="00EC6DD8"/>
    <w:rsid w:val="00ED0414"/>
    <w:rsid w:val="00ED0F48"/>
    <w:rsid w:val="00ED2948"/>
    <w:rsid w:val="00ED507D"/>
    <w:rsid w:val="00ED5F1D"/>
    <w:rsid w:val="00ED6829"/>
    <w:rsid w:val="00ED77BE"/>
    <w:rsid w:val="00ED7811"/>
    <w:rsid w:val="00EE115C"/>
    <w:rsid w:val="00EE2B48"/>
    <w:rsid w:val="00EE3114"/>
    <w:rsid w:val="00EE4B3C"/>
    <w:rsid w:val="00EE587F"/>
    <w:rsid w:val="00EE6682"/>
    <w:rsid w:val="00EE6B60"/>
    <w:rsid w:val="00EF011D"/>
    <w:rsid w:val="00EF6973"/>
    <w:rsid w:val="00EF79BB"/>
    <w:rsid w:val="00F01661"/>
    <w:rsid w:val="00F037DE"/>
    <w:rsid w:val="00F04570"/>
    <w:rsid w:val="00F05224"/>
    <w:rsid w:val="00F10741"/>
    <w:rsid w:val="00F11105"/>
    <w:rsid w:val="00F11685"/>
    <w:rsid w:val="00F144FE"/>
    <w:rsid w:val="00F15DF1"/>
    <w:rsid w:val="00F15F2A"/>
    <w:rsid w:val="00F1624E"/>
    <w:rsid w:val="00F175A3"/>
    <w:rsid w:val="00F17B28"/>
    <w:rsid w:val="00F2052F"/>
    <w:rsid w:val="00F21822"/>
    <w:rsid w:val="00F226D9"/>
    <w:rsid w:val="00F26012"/>
    <w:rsid w:val="00F2646C"/>
    <w:rsid w:val="00F26730"/>
    <w:rsid w:val="00F33BAE"/>
    <w:rsid w:val="00F41D58"/>
    <w:rsid w:val="00F50B91"/>
    <w:rsid w:val="00F55668"/>
    <w:rsid w:val="00F559C7"/>
    <w:rsid w:val="00F56B70"/>
    <w:rsid w:val="00F572C1"/>
    <w:rsid w:val="00F61844"/>
    <w:rsid w:val="00F61A5E"/>
    <w:rsid w:val="00F61F9F"/>
    <w:rsid w:val="00F65941"/>
    <w:rsid w:val="00F66386"/>
    <w:rsid w:val="00F666E9"/>
    <w:rsid w:val="00F6697A"/>
    <w:rsid w:val="00F678F0"/>
    <w:rsid w:val="00F70E76"/>
    <w:rsid w:val="00F73B61"/>
    <w:rsid w:val="00F7430C"/>
    <w:rsid w:val="00F7496A"/>
    <w:rsid w:val="00F75547"/>
    <w:rsid w:val="00F831B0"/>
    <w:rsid w:val="00F84985"/>
    <w:rsid w:val="00F85B8A"/>
    <w:rsid w:val="00F91283"/>
    <w:rsid w:val="00F91DDE"/>
    <w:rsid w:val="00FA3648"/>
    <w:rsid w:val="00FA3A10"/>
    <w:rsid w:val="00FA3EFC"/>
    <w:rsid w:val="00FA7416"/>
    <w:rsid w:val="00FB397A"/>
    <w:rsid w:val="00FB42B1"/>
    <w:rsid w:val="00FB4F75"/>
    <w:rsid w:val="00FB73F4"/>
    <w:rsid w:val="00FC12EA"/>
    <w:rsid w:val="00FC17F1"/>
    <w:rsid w:val="00FD62B6"/>
    <w:rsid w:val="00FD6328"/>
    <w:rsid w:val="00FD77DA"/>
    <w:rsid w:val="00FE0ECE"/>
    <w:rsid w:val="00FE280C"/>
    <w:rsid w:val="00FE407C"/>
    <w:rsid w:val="00FE6756"/>
    <w:rsid w:val="00FE68EE"/>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5482DC"/>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github.com/progress/Spark-Server"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progress/Spark-Server/releases"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c28caf4e-97a5-482b-b76c-1611355cdda6" ContentTypeId="0x01010077500574B4721043A1B2E65B865EB44001" PreviousValue="false"/>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3.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4.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5.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6.xml><?xml version="1.0" encoding="utf-8"?>
<ds:datastoreItem xmlns:ds="http://schemas.openxmlformats.org/officeDocument/2006/customXml" ds:itemID="{9AB2A5BC-B266-FB4C-B5FD-1A2E38DB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491</TotalTime>
  <Pages>6</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8739</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367</cp:revision>
  <cp:lastPrinted>2016-05-05T21:48:00Z</cp:lastPrinted>
  <dcterms:created xsi:type="dcterms:W3CDTF">2018-03-01T14:44:00Z</dcterms:created>
  <dcterms:modified xsi:type="dcterms:W3CDTF">2018-05-23T15:55:00Z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